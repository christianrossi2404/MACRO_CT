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8BA87" w14:textId="499EA9A8" w:rsidR="00042556" w:rsidRDefault="00D11EAE" w:rsidP="00823196">
      <w:pPr>
        <w:spacing w:after="120"/>
        <w:jc w:val="right"/>
        <w:rPr>
          <w:rFonts w:ascii="Arial" w:hAnsi="Arial"/>
          <w:i/>
        </w:rPr>
      </w:pPr>
      <w:r w:rsidRPr="00042556">
        <w:rPr>
          <w:rFonts w:ascii="Arial" w:hAnsi="Arial"/>
          <w:i/>
        </w:rPr>
        <w:t>Especificación</w:t>
      </w:r>
      <w:r w:rsidR="00042556">
        <w:rPr>
          <w:rFonts w:ascii="Arial" w:hAnsi="Arial"/>
          <w:i/>
        </w:rPr>
        <w:t xml:space="preserve"> nº</w:t>
      </w:r>
      <w:r w:rsidRPr="00042556">
        <w:rPr>
          <w:rFonts w:ascii="Arial" w:hAnsi="Arial"/>
          <w:i/>
        </w:rPr>
        <w:t>:</w:t>
      </w:r>
      <w:r w:rsidR="00042556">
        <w:rPr>
          <w:rFonts w:ascii="Arial" w:hAnsi="Arial"/>
          <w:i/>
        </w:rPr>
        <w:t xml:space="preserve"> CT-</w:t>
      </w:r>
      <w:r w:rsidR="00ED2FF3">
        <w:rPr>
          <w:rFonts w:ascii="Arial" w:hAnsi="Arial"/>
          <w:i/>
        </w:rPr>
        <w:t>{{</w:t>
      </w:r>
      <w:r w:rsidR="00ED2FF3" w:rsidRPr="00ED2FF3">
        <w:rPr>
          <w:rFonts w:ascii="Arial" w:hAnsi="Arial"/>
          <w:i/>
          <w:highlight w:val="yellow"/>
        </w:rPr>
        <w:t>NOF</w:t>
      </w:r>
      <w:r w:rsidR="00ED2FF3">
        <w:rPr>
          <w:rFonts w:ascii="Arial" w:hAnsi="Arial"/>
          <w:i/>
        </w:rPr>
        <w:t>}}</w:t>
      </w:r>
      <w:r w:rsidR="00042556">
        <w:rPr>
          <w:rFonts w:ascii="Arial" w:hAnsi="Arial"/>
          <w:i/>
        </w:rPr>
        <w:t>/</w:t>
      </w:r>
      <w:r w:rsidR="00DB31D3">
        <w:rPr>
          <w:rFonts w:ascii="Arial" w:hAnsi="Arial"/>
          <w:i/>
        </w:rPr>
        <w:t>{{</w:t>
      </w:r>
      <w:r w:rsidR="007B4FBC" w:rsidRPr="007B4FBC">
        <w:rPr>
          <w:rFonts w:ascii="Arial" w:hAnsi="Arial"/>
          <w:i/>
          <w:highlight w:val="yellow"/>
        </w:rPr>
        <w:t>00</w:t>
      </w:r>
      <w:r w:rsidR="00DB31D3">
        <w:rPr>
          <w:rFonts w:ascii="Arial" w:hAnsi="Arial"/>
          <w:i/>
        </w:rPr>
        <w:t>}}</w:t>
      </w:r>
    </w:p>
    <w:p w14:paraId="4068B2B9" w14:textId="77777777" w:rsidR="00437FF2" w:rsidRPr="00520B76" w:rsidRDefault="00482B1F" w:rsidP="00042556">
      <w:pPr>
        <w:jc w:val="center"/>
        <w:rPr>
          <w:rFonts w:ascii="Arial" w:hAnsi="Arial"/>
          <w:b/>
          <w:color w:val="0000FF"/>
          <w:sz w:val="28"/>
          <w:szCs w:val="28"/>
          <w:u w:val="single"/>
        </w:rPr>
      </w:pP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DATOS DE DISEÑO / </w:t>
      </w:r>
      <w:r w:rsidRPr="00520B76">
        <w:rPr>
          <w:rFonts w:ascii="Arial" w:hAnsi="Arial"/>
          <w:b/>
          <w:i/>
          <w:color w:val="0000FF"/>
          <w:sz w:val="28"/>
          <w:szCs w:val="28"/>
          <w:u w:val="single"/>
        </w:rPr>
        <w:t>DESIGN DATA</w:t>
      </w:r>
    </w:p>
    <w:p w14:paraId="0B9D2958" w14:textId="77777777" w:rsidR="00034460" w:rsidRPr="00B51D4D" w:rsidRDefault="002C5E4C">
      <w:pPr>
        <w:jc w:val="center"/>
        <w:rPr>
          <w:rFonts w:ascii="Arial" w:hAnsi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/>
          <w:color w:val="0000FF"/>
        </w:rPr>
        <w:t>(</w:t>
      </w:r>
      <w:r w:rsidR="005E6FB5">
        <w:rPr>
          <w:rFonts w:ascii="Arial" w:hAnsi="Arial"/>
          <w:color w:val="0000FF"/>
        </w:rPr>
        <w:t>Datos f</w:t>
      </w:r>
      <w:r w:rsidR="00034460" w:rsidRPr="002C5E4C">
        <w:rPr>
          <w:rFonts w:ascii="Arial" w:hAnsi="Arial"/>
          <w:color w:val="0000FF"/>
        </w:rPr>
        <w:t>acilitados por el cliente</w:t>
      </w:r>
      <w:r w:rsidR="00D70CA4" w:rsidRPr="002C5E4C">
        <w:rPr>
          <w:rFonts w:ascii="Arial" w:hAnsi="Arial"/>
          <w:color w:val="0000FF"/>
        </w:rPr>
        <w:t xml:space="preserve"> </w:t>
      </w:r>
      <w:r w:rsidR="00034460" w:rsidRPr="002C5E4C">
        <w:rPr>
          <w:rFonts w:ascii="Arial" w:hAnsi="Arial"/>
          <w:color w:val="0000FF"/>
        </w:rPr>
        <w:t xml:space="preserve">/ </w:t>
      </w:r>
      <w:r w:rsidR="005E6FB5" w:rsidRPr="00D06917">
        <w:rPr>
          <w:rFonts w:ascii="Arial" w:hAnsi="Arial"/>
          <w:i/>
          <w:color w:val="0000FF"/>
        </w:rPr>
        <w:t>Data p</w:t>
      </w:r>
      <w:r w:rsidR="00034460" w:rsidRPr="00D06917">
        <w:rPr>
          <w:rFonts w:ascii="Arial" w:hAnsi="Arial"/>
          <w:i/>
          <w:color w:val="0000FF"/>
        </w:rPr>
        <w:t>rovided by the customer</w:t>
      </w:r>
      <w:r>
        <w:rPr>
          <w:rFonts w:ascii="Arial" w:hAnsi="Arial"/>
          <w:color w:val="0000FF"/>
        </w:rPr>
        <w:t>)</w:t>
      </w:r>
    </w:p>
    <w:tbl>
      <w:tblPr>
        <w:tblW w:w="999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50"/>
        <w:gridCol w:w="770"/>
        <w:gridCol w:w="160"/>
        <w:gridCol w:w="974"/>
        <w:gridCol w:w="992"/>
        <w:gridCol w:w="1134"/>
        <w:gridCol w:w="258"/>
        <w:gridCol w:w="1661"/>
      </w:tblGrid>
      <w:tr w:rsidR="00823196" w:rsidRPr="000E527B" w14:paraId="656E6781" w14:textId="77777777" w:rsidTr="00D40B3F">
        <w:trPr>
          <w:cantSplit/>
          <w:trHeight w:val="184"/>
        </w:trPr>
        <w:tc>
          <w:tcPr>
            <w:tcW w:w="4050" w:type="dxa"/>
            <w:tcBorders>
              <w:bottom w:val="single" w:sz="8" w:space="0" w:color="auto"/>
            </w:tcBorders>
            <w:vAlign w:val="bottom"/>
          </w:tcPr>
          <w:p w14:paraId="2747C90C" w14:textId="77777777" w:rsidR="00823196" w:rsidRPr="0051561C" w:rsidRDefault="00823196" w:rsidP="000E527B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GAS / 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GAS</w:t>
            </w:r>
          </w:p>
        </w:tc>
        <w:tc>
          <w:tcPr>
            <w:tcW w:w="5949" w:type="dxa"/>
            <w:gridSpan w:val="7"/>
            <w:tcBorders>
              <w:bottom w:val="single" w:sz="8" w:space="0" w:color="auto"/>
            </w:tcBorders>
            <w:vAlign w:val="bottom"/>
          </w:tcPr>
          <w:p w14:paraId="07F88E0E" w14:textId="77777777" w:rsidR="00823196" w:rsidRPr="00B51D4D" w:rsidRDefault="00823196" w:rsidP="000E527B">
            <w:pPr>
              <w:pStyle w:val="Heading4"/>
              <w:spacing w:before="120"/>
              <w:rPr>
                <w:sz w:val="18"/>
                <w:szCs w:val="18"/>
                <w:u w:val="none"/>
              </w:rPr>
            </w:pPr>
          </w:p>
        </w:tc>
      </w:tr>
      <w:tr w:rsidR="00B80608" w14:paraId="6E734824" w14:textId="77777777" w:rsidTr="00520B76">
        <w:trPr>
          <w:cantSplit/>
          <w:trHeight w:val="83"/>
        </w:trPr>
        <w:tc>
          <w:tcPr>
            <w:tcW w:w="4820" w:type="dxa"/>
            <w:gridSpan w:val="2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5785B773" w14:textId="77777777" w:rsidR="00B80608" w:rsidRPr="00042556" w:rsidRDefault="00B80608" w:rsidP="0066696A">
            <w:pPr>
              <w:spacing w:before="8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Caudal / </w:t>
            </w:r>
            <w:r w:rsidRPr="00042556">
              <w:rPr>
                <w:rFonts w:ascii="Arial" w:hAnsi="Arial"/>
                <w:i/>
                <w:sz w:val="18"/>
                <w:szCs w:val="18"/>
              </w:rPr>
              <w:t>Flow Rate</w:t>
            </w:r>
            <w:r w:rsidR="005B59D1">
              <w:rPr>
                <w:rFonts w:ascii="Arial" w:hAnsi="Arial"/>
                <w:i/>
                <w:sz w:val="18"/>
                <w:szCs w:val="18"/>
              </w:rPr>
              <w:t xml:space="preserve"> ……………………………………………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3FDB8CB8" w14:textId="77777777" w:rsidR="00B80608" w:rsidRPr="00042556" w:rsidRDefault="00B80608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64B255CB" w14:textId="42B453BC" w:rsidR="00B80608" w:rsidRPr="0066696A" w:rsidRDefault="00ED2FF3" w:rsidP="00520B76">
            <w:pPr>
              <w:spacing w:before="80" w:after="40"/>
              <w:jc w:val="right"/>
              <w:rPr>
                <w:rFonts w:ascii="Arial" w:hAnsi="Arial"/>
                <w:sz w:val="18"/>
                <w:szCs w:val="18"/>
              </w:rPr>
            </w:pPr>
            <w:r w:rsidRPr="003657AB">
              <w:rPr>
                <w:rFonts w:ascii="Arial" w:hAnsi="Arial"/>
                <w:sz w:val="18"/>
                <w:szCs w:val="18"/>
              </w:rPr>
              <w:t>{{</w:t>
            </w:r>
            <w:r w:rsidRPr="00AF3810">
              <w:rPr>
                <w:rFonts w:ascii="Arial" w:hAnsi="Arial"/>
                <w:sz w:val="18"/>
                <w:szCs w:val="18"/>
                <w:highlight w:val="yellow"/>
              </w:rPr>
              <w:t>CAUDAL</w:t>
            </w:r>
            <w:r w:rsidRPr="003657AB"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8923C9E" w14:textId="77777777" w:rsidR="00B80608" w:rsidRPr="0066696A" w:rsidRDefault="00B80608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 w:rsidRPr="0066696A">
              <w:rPr>
                <w:rFonts w:ascii="Arial" w:hAnsi="Arial"/>
                <w:sz w:val="18"/>
                <w:szCs w:val="18"/>
              </w:rPr>
              <w:t>Em³/h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2" w:space="0" w:color="BFBFBF" w:themeColor="background1" w:themeShade="BF"/>
            </w:tcBorders>
            <w:vAlign w:val="center"/>
          </w:tcPr>
          <w:p w14:paraId="0D2C3425" w14:textId="77777777" w:rsidR="00B80608" w:rsidRPr="00042556" w:rsidRDefault="00B80608" w:rsidP="00B80608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919" w:type="dxa"/>
            <w:gridSpan w:val="2"/>
            <w:tcBorders>
              <w:top w:val="single" w:sz="8" w:space="0" w:color="auto"/>
              <w:left w:val="nil"/>
              <w:bottom w:val="single" w:sz="2" w:space="0" w:color="BFBFBF" w:themeColor="background1" w:themeShade="BF"/>
            </w:tcBorders>
            <w:vAlign w:val="center"/>
          </w:tcPr>
          <w:p w14:paraId="73D93280" w14:textId="77777777" w:rsidR="00B80608" w:rsidRPr="0066696A" w:rsidRDefault="00B80608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 w:rsidRPr="0066696A">
              <w:rPr>
                <w:rFonts w:ascii="Arial" w:hAnsi="Arial"/>
                <w:sz w:val="18"/>
                <w:szCs w:val="18"/>
              </w:rPr>
              <w:t>Nm</w:t>
            </w:r>
            <w:r w:rsidR="00E20352" w:rsidRPr="0066696A">
              <w:rPr>
                <w:rFonts w:ascii="Arial" w:hAnsi="Arial"/>
                <w:sz w:val="18"/>
                <w:szCs w:val="18"/>
              </w:rPr>
              <w:t>³/h</w:t>
            </w:r>
          </w:p>
        </w:tc>
      </w:tr>
      <w:tr w:rsidR="00D70CA4" w14:paraId="09306CE0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7A37FCB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Temperatura de Operación / </w:t>
            </w:r>
            <w:r w:rsidRPr="00823196">
              <w:rPr>
                <w:rFonts w:ascii="Arial" w:hAnsi="Arial"/>
                <w:i/>
                <w:sz w:val="16"/>
                <w:szCs w:val="16"/>
              </w:rPr>
              <w:t>Operating Temperature</w:t>
            </w:r>
            <w:r w:rsidR="005B59D1">
              <w:rPr>
                <w:rFonts w:ascii="Arial" w:hAnsi="Arial"/>
                <w:i/>
                <w:sz w:val="16"/>
                <w:szCs w:val="16"/>
              </w:rPr>
              <w:t xml:space="preserve"> 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66A6C2F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BC50DF5" w14:textId="277EC1D1" w:rsidR="00D70CA4" w:rsidRPr="00042556" w:rsidRDefault="00ED2FF3" w:rsidP="00520B76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 w:rsidRPr="003657AB">
              <w:rPr>
                <w:rFonts w:ascii="Arial" w:hAnsi="Arial"/>
                <w:sz w:val="18"/>
                <w:szCs w:val="18"/>
              </w:rPr>
              <w:t>{{</w:t>
            </w:r>
            <w:r w:rsidRPr="00AF3810">
              <w:rPr>
                <w:rFonts w:ascii="Arial" w:hAnsi="Arial"/>
                <w:sz w:val="18"/>
                <w:szCs w:val="18"/>
                <w:highlight w:val="yellow"/>
              </w:rPr>
              <w:t>TEMPERATURA</w:t>
            </w:r>
            <w:r w:rsidRPr="003657AB"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1B54366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ºC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61E7804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5C3F42A7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1CD7B62" w14:textId="77777777" w:rsidR="00D70CA4" w:rsidRPr="00B51D4D" w:rsidRDefault="00D70CA4" w:rsidP="009F02C7">
            <w:pPr>
              <w:spacing w:before="40" w:after="40"/>
              <w:rPr>
                <w:rFonts w:ascii="Arial" w:hAnsi="Arial"/>
                <w:i/>
                <w:sz w:val="18"/>
                <w:szCs w:val="18"/>
                <w:lang w:val="en-GB"/>
              </w:rPr>
            </w:pPr>
            <w:r w:rsidRPr="00B51D4D">
              <w:rPr>
                <w:rFonts w:ascii="Arial" w:hAnsi="Arial"/>
                <w:sz w:val="18"/>
                <w:szCs w:val="18"/>
                <w:lang w:val="en-GB"/>
              </w:rPr>
              <w:t xml:space="preserve">Punto </w:t>
            </w:r>
            <w:r w:rsidR="00A94EF7" w:rsidRPr="00B51D4D">
              <w:rPr>
                <w:rFonts w:ascii="Arial" w:hAnsi="Arial"/>
                <w:sz w:val="18"/>
                <w:szCs w:val="18"/>
                <w:lang w:val="en-GB"/>
              </w:rPr>
              <w:t>Rocío</w:t>
            </w:r>
            <w:r w:rsidRPr="00B51D4D">
              <w:rPr>
                <w:rFonts w:ascii="Arial" w:hAnsi="Arial"/>
                <w:sz w:val="18"/>
                <w:szCs w:val="18"/>
                <w:lang w:val="en-GB"/>
              </w:rPr>
              <w:t xml:space="preserve"> Agua / </w:t>
            </w:r>
            <w:r w:rsidR="009F02C7"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 xml:space="preserve">Water </w:t>
            </w:r>
            <w:r w:rsidRPr="00B51D4D">
              <w:rPr>
                <w:rFonts w:ascii="Arial" w:hAnsi="Arial"/>
                <w:i/>
                <w:sz w:val="16"/>
                <w:szCs w:val="16"/>
                <w:lang w:val="en-GB"/>
              </w:rPr>
              <w:t>Dew Point</w:t>
            </w:r>
            <w:r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 xml:space="preserve"> </w:t>
            </w:r>
            <w:r w:rsidR="005B59D1" w:rsidRPr="00B51D4D">
              <w:rPr>
                <w:rFonts w:ascii="Arial" w:hAnsi="Arial"/>
                <w:i/>
                <w:sz w:val="18"/>
                <w:szCs w:val="18"/>
                <w:lang w:val="en-GB"/>
              </w:rPr>
              <w:t>………………………..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303264E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AE17806" w14:textId="38E48EFA" w:rsidR="00D70CA4" w:rsidRPr="00042556" w:rsidRDefault="00906C5F" w:rsidP="00520B76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n.c.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6C6310F" w14:textId="77777777" w:rsidR="00D70CA4" w:rsidRPr="00042556" w:rsidRDefault="00D70CA4" w:rsidP="00247833">
            <w:pPr>
              <w:tabs>
                <w:tab w:val="center" w:pos="1122"/>
              </w:tabs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ºC</w:t>
            </w:r>
            <w:r w:rsidR="00247833">
              <w:rPr>
                <w:rFonts w:ascii="Arial" w:hAnsi="Arial"/>
                <w:sz w:val="18"/>
                <w:szCs w:val="18"/>
              </w:rPr>
              <w:tab/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7C54CCBC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49EDD00A" w14:textId="77777777" w:rsidTr="00520B76">
        <w:trPr>
          <w:cantSplit/>
          <w:trHeight w:val="63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1ECF257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Humedad / </w:t>
            </w:r>
            <w:r w:rsidRPr="00042556">
              <w:rPr>
                <w:rFonts w:ascii="Arial" w:hAnsi="Arial"/>
                <w:i/>
                <w:sz w:val="18"/>
                <w:szCs w:val="18"/>
              </w:rPr>
              <w:t>Moisture</w:t>
            </w:r>
            <w:r w:rsidR="00E3486D">
              <w:rPr>
                <w:rFonts w:ascii="Arial" w:hAnsi="Arial"/>
                <w:i/>
                <w:sz w:val="18"/>
                <w:szCs w:val="18"/>
              </w:rPr>
              <w:t xml:space="preserve"> …………………………………………..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A1995C5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293A02D" w14:textId="0C5C6629" w:rsidR="00D70CA4" w:rsidRPr="00042556" w:rsidRDefault="00906C5F" w:rsidP="00520B76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n.c.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474C79F" w14:textId="77777777" w:rsidR="00D70CA4" w:rsidRPr="00042556" w:rsidRDefault="00D70CA4" w:rsidP="006A1761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g/Nm³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7F1B0077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:rsidRPr="000E527B" w14:paraId="22B247E0" w14:textId="77777777" w:rsidTr="00520B76">
        <w:trPr>
          <w:cantSplit/>
          <w:trHeight w:val="153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4352DE62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PRODUCTO 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/ PRODUCT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5D2A2BC5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35DDFA0F" w14:textId="77777777" w:rsidR="00D70CA4" w:rsidRPr="00B51D4D" w:rsidRDefault="00D70CA4" w:rsidP="00520B76">
            <w:pPr>
              <w:pStyle w:val="Heading4"/>
              <w:spacing w:before="120" w:after="0"/>
              <w:jc w:val="right"/>
              <w:rPr>
                <w:sz w:val="18"/>
                <w:szCs w:val="18"/>
                <w:u w:val="none"/>
              </w:rPr>
            </w:pP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1FCEF4F5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8" w:space="0" w:color="auto"/>
            </w:tcBorders>
          </w:tcPr>
          <w:p w14:paraId="619816DF" w14:textId="77777777" w:rsidR="00D70CA4" w:rsidRPr="00B51D4D" w:rsidRDefault="00D70CA4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D70CA4" w14:paraId="211AF666" w14:textId="77777777" w:rsidTr="00D40B3F">
        <w:trPr>
          <w:cantSplit/>
          <w:trHeight w:val="129"/>
        </w:trPr>
        <w:tc>
          <w:tcPr>
            <w:tcW w:w="4820" w:type="dxa"/>
            <w:gridSpan w:val="2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C7C0E34" w14:textId="77777777" w:rsidR="00D70CA4" w:rsidRPr="00042556" w:rsidRDefault="008171F1" w:rsidP="008171F1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Tipo de polvo</w:t>
            </w:r>
            <w:r w:rsidR="00D70CA4" w:rsidRPr="00042556">
              <w:rPr>
                <w:rFonts w:ascii="Arial" w:hAnsi="Arial"/>
                <w:sz w:val="18"/>
                <w:szCs w:val="18"/>
              </w:rPr>
              <w:t xml:space="preserve"> /  </w:t>
            </w:r>
            <w:r w:rsidRPr="008171F1">
              <w:rPr>
                <w:rFonts w:ascii="Arial" w:hAnsi="Arial"/>
                <w:i/>
                <w:sz w:val="16"/>
                <w:szCs w:val="16"/>
              </w:rPr>
              <w:t>Dust type</w:t>
            </w:r>
            <w:r>
              <w:rPr>
                <w:rFonts w:ascii="Arial" w:hAnsi="Arial"/>
                <w:sz w:val="18"/>
                <w:szCs w:val="18"/>
              </w:rPr>
              <w:t xml:space="preserve"> …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>………………………………………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E39B2B7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5019" w:type="dxa"/>
            <w:gridSpan w:val="5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7689D771" w14:textId="7A5EF102" w:rsidR="00D70CA4" w:rsidRPr="00042556" w:rsidRDefault="00262185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262185">
              <w:rPr>
                <w:rFonts w:ascii="Arial" w:hAnsi="Arial"/>
                <w:sz w:val="18"/>
                <w:szCs w:val="18"/>
                <w:highlight w:val="yellow"/>
              </w:rPr>
              <w:t>PRODUCT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</w:tr>
      <w:tr w:rsidR="00520B76" w14:paraId="27E2757A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26B73B5" w14:textId="77777777" w:rsidR="00520B76" w:rsidRPr="00042556" w:rsidRDefault="00520B76" w:rsidP="00622667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Concentración del Polvo / </w:t>
            </w:r>
            <w:r w:rsidRPr="00823196">
              <w:rPr>
                <w:rFonts w:ascii="Arial" w:hAnsi="Arial"/>
                <w:i/>
                <w:sz w:val="16"/>
                <w:szCs w:val="16"/>
              </w:rPr>
              <w:t>Dust Load</w:t>
            </w:r>
            <w:r>
              <w:rPr>
                <w:rFonts w:ascii="Arial" w:hAnsi="Arial"/>
                <w:i/>
                <w:sz w:val="16"/>
                <w:szCs w:val="16"/>
              </w:rPr>
              <w:t xml:space="preserve"> …………………………….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F42B9A1" w14:textId="77777777" w:rsidR="00520B76" w:rsidRPr="00042556" w:rsidRDefault="00520B76" w:rsidP="00622667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  <w:lang w:val="en-GB"/>
              </w:rPr>
            </w:pPr>
            <w:r w:rsidRPr="00042556">
              <w:rPr>
                <w:rFonts w:ascii="Arial" w:hAnsi="Arial"/>
                <w:sz w:val="18"/>
                <w:szCs w:val="18"/>
                <w:lang w:val="en-GB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DD804EC" w14:textId="45358A0E" w:rsidR="00520B76" w:rsidRPr="00042556" w:rsidRDefault="00906C5F" w:rsidP="00622667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{{</w:t>
            </w:r>
            <w:r w:rsidRPr="00906C5F">
              <w:rPr>
                <w:rFonts w:ascii="Arial" w:hAnsi="Arial"/>
                <w:sz w:val="18"/>
                <w:szCs w:val="18"/>
                <w:highlight w:val="yellow"/>
                <w:lang w:val="en-GB"/>
              </w:rPr>
              <w:t>CONC</w:t>
            </w:r>
            <w:r>
              <w:rPr>
                <w:rFonts w:ascii="Arial" w:hAnsi="Arial"/>
                <w:sz w:val="18"/>
                <w:szCs w:val="18"/>
                <w:lang w:val="en-GB"/>
              </w:rPr>
              <w:t>}}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3418463" w14:textId="77777777" w:rsidR="00520B76" w:rsidRPr="00042556" w:rsidRDefault="00520B76" w:rsidP="00622667">
            <w:pPr>
              <w:spacing w:before="40" w:after="40"/>
              <w:rPr>
                <w:rFonts w:ascii="Arial" w:hAnsi="Arial"/>
                <w:sz w:val="18"/>
                <w:szCs w:val="18"/>
                <w:lang w:val="en-GB"/>
              </w:rPr>
            </w:pPr>
            <w:r w:rsidRPr="00042556">
              <w:rPr>
                <w:rFonts w:ascii="Arial" w:hAnsi="Arial"/>
                <w:sz w:val="18"/>
                <w:szCs w:val="18"/>
                <w:lang w:val="en-GB"/>
              </w:rPr>
              <w:t>g/Nm³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73809BB5" w14:textId="77777777" w:rsidR="00520B76" w:rsidRPr="00042556" w:rsidRDefault="00520B76" w:rsidP="00622667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D70CA4" w14:paraId="5139C16C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5C19393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Peso </w:t>
            </w:r>
            <w:r w:rsidR="00A94EF7" w:rsidRPr="00042556">
              <w:rPr>
                <w:rFonts w:ascii="Arial" w:hAnsi="Arial"/>
                <w:sz w:val="18"/>
                <w:szCs w:val="18"/>
              </w:rPr>
              <w:t>específico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 /  </w:t>
            </w:r>
            <w:r w:rsidRPr="00823196">
              <w:rPr>
                <w:rFonts w:ascii="Arial" w:hAnsi="Arial"/>
                <w:i/>
                <w:sz w:val="16"/>
                <w:szCs w:val="16"/>
              </w:rPr>
              <w:t>Bulkdensity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……………………………………..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E474877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FB3E3CE" w14:textId="7BF8CEC6" w:rsidR="00D70CA4" w:rsidRPr="00042556" w:rsidRDefault="00906C5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906C5F">
              <w:rPr>
                <w:rFonts w:ascii="Arial" w:hAnsi="Arial"/>
                <w:sz w:val="18"/>
                <w:szCs w:val="18"/>
                <w:highlight w:val="yellow"/>
              </w:rPr>
              <w:t>DENS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3374939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kg/m³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5B01056B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5DDCE849" w14:textId="77777777" w:rsidTr="00520B76">
        <w:trPr>
          <w:cantSplit/>
          <w:trHeight w:val="320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FBE2720" w14:textId="77777777" w:rsidR="00D70CA4" w:rsidRPr="00042556" w:rsidRDefault="00D70CA4" w:rsidP="00681E39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Humedad / </w:t>
            </w:r>
            <w:r w:rsidRPr="00823196">
              <w:rPr>
                <w:rFonts w:ascii="Arial" w:hAnsi="Arial"/>
                <w:i/>
                <w:sz w:val="16"/>
                <w:szCs w:val="16"/>
              </w:rPr>
              <w:t>Moisture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………………………………………………….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CEFB6C4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3434344" w14:textId="770439CA" w:rsidR="00D70CA4" w:rsidRPr="00042556" w:rsidRDefault="00906C5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n.c.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67834CF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%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0C8ED062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5CEB3F28" w14:textId="77777777" w:rsidTr="00520B76">
        <w:trPr>
          <w:cantSplit/>
          <w:trHeight w:val="63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EC82A8F" w14:textId="77777777" w:rsidR="00D70CA4" w:rsidRPr="00042556" w:rsidRDefault="00520B76" w:rsidP="00520B76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Tamaño de la partícula</w:t>
            </w:r>
            <w:r w:rsidR="00D70CA4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r>
              <w:rPr>
                <w:rFonts w:ascii="Arial" w:hAnsi="Arial"/>
                <w:i/>
                <w:sz w:val="16"/>
                <w:szCs w:val="16"/>
              </w:rPr>
              <w:t>Particle size ……….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>…………………...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0159B52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974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7F47DDE" w14:textId="3F9B3FA4" w:rsidR="00D70CA4" w:rsidRPr="00042556" w:rsidRDefault="00906C5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&gt;40</w:t>
            </w:r>
          </w:p>
        </w:tc>
        <w:tc>
          <w:tcPr>
            <w:tcW w:w="2384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98D88C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µm</w:t>
            </w:r>
          </w:p>
        </w:tc>
        <w:tc>
          <w:tcPr>
            <w:tcW w:w="1661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</w:tcBorders>
          </w:tcPr>
          <w:p w14:paraId="05C475E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</w:p>
        </w:tc>
      </w:tr>
      <w:tr w:rsidR="00D70CA4" w14:paraId="750C9613" w14:textId="77777777" w:rsidTr="00D40B3F">
        <w:trPr>
          <w:cantSplit/>
          <w:trHeight w:val="251"/>
        </w:trPr>
        <w:tc>
          <w:tcPr>
            <w:tcW w:w="482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7E2DC7D" w14:textId="77777777" w:rsidR="00D70CA4" w:rsidRPr="00042556" w:rsidRDefault="006A1761" w:rsidP="00681E39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Características</w:t>
            </w:r>
            <w:r w:rsidR="00D70CA4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r w:rsidR="00D70CA4" w:rsidRPr="00823196">
              <w:rPr>
                <w:rFonts w:ascii="Arial" w:hAnsi="Arial"/>
                <w:i/>
                <w:sz w:val="16"/>
                <w:szCs w:val="16"/>
              </w:rPr>
              <w:t>Characteristics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…………………………………...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5318405" w14:textId="77777777" w:rsidR="00D70CA4" w:rsidRPr="00042556" w:rsidRDefault="00D70CA4" w:rsidP="00681E39">
            <w:pPr>
              <w:spacing w:before="40" w:after="40"/>
              <w:jc w:val="center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:</w:t>
            </w:r>
          </w:p>
        </w:tc>
        <w:tc>
          <w:tcPr>
            <w:tcW w:w="5019" w:type="dxa"/>
            <w:gridSpan w:val="5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7A2A123" w14:textId="77777777" w:rsidR="00D70CA4" w:rsidRPr="00042556" w:rsidRDefault="00D70CA4" w:rsidP="00681E39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 w14:paraId="7EE65959" w14:textId="77777777" w:rsidR="009F02C7" w:rsidRDefault="009F02C7" w:rsidP="001708E5">
      <w:pPr>
        <w:jc w:val="center"/>
        <w:rPr>
          <w:rFonts w:ascii="Arial" w:hAnsi="Arial"/>
          <w:b/>
          <w:color w:val="0000FF"/>
        </w:rPr>
      </w:pPr>
    </w:p>
    <w:p w14:paraId="65FEB4AC" w14:textId="77777777" w:rsidR="001708E5" w:rsidRPr="00520B76" w:rsidRDefault="00EE0B03" w:rsidP="00AE2456">
      <w:pPr>
        <w:jc w:val="center"/>
        <w:rPr>
          <w:rFonts w:ascii="Arial" w:hAnsi="Arial"/>
          <w:b/>
          <w:color w:val="0000FF"/>
          <w:sz w:val="28"/>
          <w:szCs w:val="28"/>
          <w:u w:val="single"/>
        </w:rPr>
      </w:pP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>CARACTER</w:t>
      </w:r>
      <w:r w:rsidR="00B07DF6">
        <w:rPr>
          <w:rFonts w:ascii="Arial" w:hAnsi="Arial"/>
          <w:b/>
          <w:color w:val="0000FF"/>
          <w:sz w:val="28"/>
          <w:szCs w:val="28"/>
          <w:u w:val="single"/>
        </w:rPr>
        <w:t>Í</w:t>
      </w: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STICAS </w:t>
      </w:r>
      <w:r w:rsidR="001708E5" w:rsidRPr="00520B76">
        <w:rPr>
          <w:rFonts w:ascii="Arial" w:hAnsi="Arial"/>
          <w:b/>
          <w:color w:val="0000FF"/>
          <w:sz w:val="28"/>
          <w:szCs w:val="28"/>
          <w:u w:val="single"/>
        </w:rPr>
        <w:t>T</w:t>
      </w:r>
      <w:r w:rsidR="00B07DF6">
        <w:rPr>
          <w:rFonts w:ascii="Arial" w:hAnsi="Arial"/>
          <w:b/>
          <w:color w:val="0000FF"/>
          <w:sz w:val="28"/>
          <w:szCs w:val="28"/>
          <w:u w:val="single"/>
        </w:rPr>
        <w:t>É</w:t>
      </w:r>
      <w:r w:rsidR="001708E5" w:rsidRPr="00520B76">
        <w:rPr>
          <w:rFonts w:ascii="Arial" w:hAnsi="Arial"/>
          <w:b/>
          <w:color w:val="0000FF"/>
          <w:sz w:val="28"/>
          <w:szCs w:val="28"/>
          <w:u w:val="single"/>
        </w:rPr>
        <w:t>CNICAS</w:t>
      </w:r>
      <w:r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 </w:t>
      </w:r>
      <w:r w:rsidR="001708E5" w:rsidRPr="00520B76">
        <w:rPr>
          <w:rFonts w:ascii="Arial" w:hAnsi="Arial"/>
          <w:b/>
          <w:color w:val="0000FF"/>
          <w:sz w:val="28"/>
          <w:szCs w:val="28"/>
          <w:u w:val="single"/>
        </w:rPr>
        <w:t>/</w:t>
      </w:r>
      <w:r w:rsidR="00D70CA4" w:rsidRPr="00520B76">
        <w:rPr>
          <w:rFonts w:ascii="Arial" w:hAnsi="Arial"/>
          <w:b/>
          <w:color w:val="0000FF"/>
          <w:sz w:val="28"/>
          <w:szCs w:val="28"/>
          <w:u w:val="single"/>
        </w:rPr>
        <w:t xml:space="preserve"> </w:t>
      </w:r>
      <w:r w:rsidR="001708E5" w:rsidRPr="00520B76">
        <w:rPr>
          <w:rFonts w:ascii="Arial" w:hAnsi="Arial"/>
          <w:b/>
          <w:i/>
          <w:color w:val="0000FF"/>
          <w:sz w:val="28"/>
          <w:szCs w:val="28"/>
          <w:u w:val="single"/>
        </w:rPr>
        <w:t>TECHN</w:t>
      </w:r>
      <w:r w:rsidR="00A94EF7">
        <w:rPr>
          <w:rFonts w:ascii="Arial" w:hAnsi="Arial"/>
          <w:b/>
          <w:i/>
          <w:color w:val="0000FF"/>
          <w:sz w:val="28"/>
          <w:szCs w:val="28"/>
          <w:u w:val="single"/>
        </w:rPr>
        <w:t>I</w:t>
      </w:r>
      <w:r w:rsidR="001708E5" w:rsidRPr="00520B76">
        <w:rPr>
          <w:rFonts w:ascii="Arial" w:hAnsi="Arial"/>
          <w:b/>
          <w:i/>
          <w:color w:val="0000FF"/>
          <w:sz w:val="28"/>
          <w:szCs w:val="28"/>
          <w:u w:val="single"/>
        </w:rPr>
        <w:t>CAL CHARACTERISTICS</w:t>
      </w:r>
    </w:p>
    <w:tbl>
      <w:tblPr>
        <w:tblW w:w="10009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7"/>
        <w:gridCol w:w="160"/>
        <w:gridCol w:w="523"/>
        <w:gridCol w:w="160"/>
        <w:gridCol w:w="294"/>
        <w:gridCol w:w="705"/>
        <w:gridCol w:w="710"/>
        <w:gridCol w:w="1418"/>
        <w:gridCol w:w="1222"/>
      </w:tblGrid>
      <w:tr w:rsidR="00823196" w:rsidRPr="000E527B" w14:paraId="4787EE60" w14:textId="77777777" w:rsidTr="003613C5">
        <w:trPr>
          <w:cantSplit/>
          <w:trHeight w:val="74"/>
        </w:trPr>
        <w:tc>
          <w:tcPr>
            <w:tcW w:w="5500" w:type="dxa"/>
            <w:gridSpan w:val="3"/>
            <w:tcBorders>
              <w:bottom w:val="single" w:sz="8" w:space="0" w:color="auto"/>
            </w:tcBorders>
          </w:tcPr>
          <w:p w14:paraId="776628BC" w14:textId="77777777" w:rsidR="00823196" w:rsidRPr="00B51D4D" w:rsidRDefault="00823196" w:rsidP="00823196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FILTRO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/ FILTER</w:t>
            </w:r>
          </w:p>
        </w:tc>
        <w:tc>
          <w:tcPr>
            <w:tcW w:w="160" w:type="dxa"/>
            <w:tcBorders>
              <w:bottom w:val="single" w:sz="8" w:space="0" w:color="auto"/>
            </w:tcBorders>
          </w:tcPr>
          <w:p w14:paraId="2535B6F9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99" w:type="dxa"/>
            <w:gridSpan w:val="2"/>
            <w:tcBorders>
              <w:bottom w:val="single" w:sz="8" w:space="0" w:color="auto"/>
            </w:tcBorders>
          </w:tcPr>
          <w:p w14:paraId="18B93FE8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2128" w:type="dxa"/>
            <w:gridSpan w:val="2"/>
            <w:tcBorders>
              <w:bottom w:val="single" w:sz="8" w:space="0" w:color="auto"/>
            </w:tcBorders>
          </w:tcPr>
          <w:p w14:paraId="15D56BC5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222" w:type="dxa"/>
            <w:tcBorders>
              <w:bottom w:val="single" w:sz="8" w:space="0" w:color="auto"/>
            </w:tcBorders>
          </w:tcPr>
          <w:p w14:paraId="379418CB" w14:textId="77777777" w:rsidR="00823196" w:rsidRPr="00B51D4D" w:rsidRDefault="00823196" w:rsidP="00B04550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437FF2" w14:paraId="0996E842" w14:textId="77777777" w:rsidTr="003613C5">
        <w:trPr>
          <w:cantSplit/>
          <w:trHeight w:val="255"/>
        </w:trPr>
        <w:tc>
          <w:tcPr>
            <w:tcW w:w="4817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44D0AF6B" w14:textId="77777777" w:rsidR="00437FF2" w:rsidRPr="00B51D4D" w:rsidRDefault="002C5E4C" w:rsidP="0066696A">
            <w:pPr>
              <w:spacing w:before="80" w:after="40"/>
              <w:rPr>
                <w:b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6696A">
              <w:rPr>
                <w:rFonts w:ascii="Arial" w:hAnsi="Arial"/>
                <w:sz w:val="18"/>
                <w:szCs w:val="18"/>
              </w:rPr>
              <w:t xml:space="preserve">Filtro </w:t>
            </w:r>
            <w:r w:rsidR="00432F47" w:rsidRPr="0066696A">
              <w:rPr>
                <w:rFonts w:ascii="Arial" w:hAnsi="Arial"/>
                <w:sz w:val="18"/>
                <w:szCs w:val="18"/>
              </w:rPr>
              <w:t xml:space="preserve">Modelo </w:t>
            </w:r>
            <w:r w:rsidRPr="00042556">
              <w:rPr>
                <w:sz w:val="18"/>
                <w:szCs w:val="18"/>
              </w:rPr>
              <w:t xml:space="preserve">/ </w:t>
            </w:r>
            <w:r w:rsidRPr="0066696A">
              <w:rPr>
                <w:rFonts w:ascii="Arial" w:hAnsi="Arial"/>
                <w:i/>
                <w:sz w:val="16"/>
                <w:szCs w:val="16"/>
              </w:rPr>
              <w:t xml:space="preserve">Filter Model </w:t>
            </w:r>
            <w:r w:rsidR="00E3486D">
              <w:rPr>
                <w:sz w:val="16"/>
                <w:szCs w:val="16"/>
              </w:rPr>
              <w:t>…………………………………………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14E66DD8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6710C65E" w14:textId="0A634363" w:rsidR="00437FF2" w:rsidRPr="0066696A" w:rsidRDefault="00ED2FF3" w:rsidP="0066696A">
            <w:pPr>
              <w:spacing w:before="80" w:after="40"/>
              <w:rPr>
                <w:rFonts w:ascii="Arial" w:hAnsi="Arial"/>
                <w:sz w:val="18"/>
                <w:szCs w:val="18"/>
              </w:rPr>
            </w:pPr>
            <w:r w:rsidRPr="00867737">
              <w:rPr>
                <w:rFonts w:ascii="Arial" w:hAnsi="Arial"/>
                <w:sz w:val="18"/>
                <w:szCs w:val="18"/>
              </w:rPr>
              <w:t>{{</w:t>
            </w:r>
            <w:r w:rsidRPr="00ED2FF3">
              <w:rPr>
                <w:rFonts w:ascii="Arial" w:hAnsi="Arial"/>
                <w:sz w:val="18"/>
                <w:szCs w:val="18"/>
                <w:highlight w:val="yellow"/>
              </w:rPr>
              <w:t>FILTRO</w:t>
            </w:r>
            <w:r w:rsidRPr="00867737">
              <w:rPr>
                <w:rFonts w:ascii="Arial" w:hAnsi="Arial"/>
                <w:sz w:val="18"/>
                <w:szCs w:val="18"/>
              </w:rPr>
              <w:t>}}</w:t>
            </w:r>
          </w:p>
        </w:tc>
      </w:tr>
      <w:tr w:rsidR="00D11EAE" w14:paraId="05167B44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D58D2DC" w14:textId="77777777" w:rsidR="00D11EAE" w:rsidRPr="00042556" w:rsidRDefault="00D11EAE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Superficie Filtrante / </w:t>
            </w:r>
            <w:r w:rsidRPr="00823196">
              <w:rPr>
                <w:rFonts w:ascii="Arial" w:hAnsi="Arial"/>
                <w:i/>
                <w:sz w:val="16"/>
                <w:szCs w:val="16"/>
              </w:rPr>
              <w:t>Filter Area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39E4C8A" w14:textId="77777777" w:rsidR="00D11EAE" w:rsidRDefault="00D11EAE" w:rsidP="00D11EAE">
            <w:pPr>
              <w:spacing w:before="40" w:after="40"/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AEB2578" w14:textId="3D500D72" w:rsidR="00D11EAE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t>{{</w:t>
            </w:r>
            <w:r w:rsidRPr="00AF3810">
              <w:rPr>
                <w:rFonts w:ascii="Arial" w:hAnsi="Arial"/>
                <w:sz w:val="18"/>
                <w:szCs w:val="18"/>
                <w:highlight w:val="yellow"/>
              </w:rPr>
              <w:t>SUP_FILTRANTE</w:t>
            </w:r>
            <w:r>
              <w:t>}}</w:t>
            </w:r>
          </w:p>
        </w:tc>
        <w:tc>
          <w:tcPr>
            <w:tcW w:w="1415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A09568B" w14:textId="77777777" w:rsidR="00D11EAE" w:rsidRPr="00042556" w:rsidRDefault="00D11EAE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m²</w:t>
            </w:r>
          </w:p>
        </w:tc>
        <w:tc>
          <w:tcPr>
            <w:tcW w:w="2640" w:type="dxa"/>
            <w:gridSpan w:val="2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349E657" w14:textId="77777777" w:rsidR="00D11EAE" w:rsidRPr="00042556" w:rsidRDefault="00D11EAE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437FF2" w14:paraId="2842F04A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A838325" w14:textId="77777777" w:rsidR="001708E5" w:rsidRPr="00042556" w:rsidRDefault="00437FF2" w:rsidP="006A1761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R</w:t>
            </w:r>
            <w:r w:rsidR="00FD0CC6" w:rsidRPr="00042556">
              <w:rPr>
                <w:rFonts w:ascii="Arial" w:hAnsi="Arial"/>
                <w:sz w:val="18"/>
                <w:szCs w:val="18"/>
              </w:rPr>
              <w:t xml:space="preserve">atio de filtración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/ </w:t>
            </w:r>
            <w:r w:rsidR="00FD0CC6" w:rsidRPr="00823196">
              <w:rPr>
                <w:rFonts w:ascii="Arial" w:hAnsi="Arial"/>
                <w:i/>
                <w:sz w:val="16"/>
                <w:szCs w:val="16"/>
              </w:rPr>
              <w:t>Air to cloth ratio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24AF90F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1418D65" w14:textId="4DDB5912" w:rsidR="00437FF2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D2FF3">
              <w:rPr>
                <w:rFonts w:ascii="Arial" w:hAnsi="Arial"/>
                <w:sz w:val="18"/>
                <w:szCs w:val="18"/>
                <w:highlight w:val="yellow"/>
              </w:rPr>
              <w:t>RATIO_F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ADA001B" w14:textId="77777777" w:rsidR="00437FF2" w:rsidRPr="00042556" w:rsidRDefault="00703A57" w:rsidP="00703A57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(</w:t>
            </w:r>
            <w:r w:rsidR="00437FF2" w:rsidRPr="00042556">
              <w:rPr>
                <w:rFonts w:ascii="Arial" w:hAnsi="Arial"/>
                <w:sz w:val="18"/>
                <w:szCs w:val="18"/>
              </w:rPr>
              <w:t>m</w:t>
            </w:r>
            <w:r w:rsidR="00437FF2" w:rsidRPr="00042556">
              <w:rPr>
                <w:rFonts w:ascii="Arial" w:hAnsi="Arial"/>
                <w:sz w:val="18"/>
                <w:szCs w:val="18"/>
                <w:vertAlign w:val="superscript"/>
              </w:rPr>
              <w:t>3</w:t>
            </w:r>
            <w:r w:rsidR="00437FF2" w:rsidRPr="00042556">
              <w:rPr>
                <w:rFonts w:ascii="Arial" w:hAnsi="Arial"/>
                <w:sz w:val="18"/>
                <w:szCs w:val="18"/>
              </w:rPr>
              <w:t>/m</w:t>
            </w:r>
            <w:r>
              <w:rPr>
                <w:rFonts w:ascii="Arial" w:hAnsi="Arial"/>
                <w:sz w:val="18"/>
                <w:szCs w:val="18"/>
              </w:rPr>
              <w:t>in)</w:t>
            </w:r>
            <w:r w:rsidR="00437FF2" w:rsidRPr="00042556">
              <w:rPr>
                <w:rFonts w:ascii="Arial" w:hAnsi="Arial"/>
                <w:sz w:val="18"/>
                <w:szCs w:val="18"/>
              </w:rPr>
              <w:t>/m</w:t>
            </w:r>
            <w:r>
              <w:rPr>
                <w:rFonts w:ascii="Arial" w:hAnsi="Arial"/>
                <w:sz w:val="18"/>
                <w:szCs w:val="18"/>
              </w:rPr>
              <w:t>²</w:t>
            </w:r>
          </w:p>
        </w:tc>
      </w:tr>
      <w:tr w:rsidR="00437FF2" w:rsidRPr="001E24CF" w14:paraId="1F9E4BDC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B091C14" w14:textId="77777777" w:rsidR="00437FF2" w:rsidRPr="00042556" w:rsidRDefault="00437FF2" w:rsidP="00432F47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C</w:t>
            </w:r>
            <w:r w:rsidR="00FD0CC6" w:rsidRPr="00042556">
              <w:rPr>
                <w:rFonts w:ascii="Arial" w:hAnsi="Arial"/>
                <w:sz w:val="18"/>
                <w:szCs w:val="18"/>
              </w:rPr>
              <w:t xml:space="preserve">onsumo aire  limpieza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/ </w:t>
            </w:r>
            <w:r w:rsidR="00FD0CC6" w:rsidRPr="00823196">
              <w:rPr>
                <w:rFonts w:ascii="Arial" w:hAnsi="Arial"/>
                <w:i/>
                <w:sz w:val="16"/>
                <w:szCs w:val="16"/>
              </w:rPr>
              <w:t xml:space="preserve">Clean air consumption 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>……………….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786F2E6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F212DE8" w14:textId="5D5649BA" w:rsidR="00437FF2" w:rsidRPr="00042556" w:rsidRDefault="00ED2FF3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D2FF3">
              <w:rPr>
                <w:rFonts w:ascii="Arial" w:hAnsi="Arial"/>
                <w:sz w:val="18"/>
                <w:szCs w:val="18"/>
                <w:highlight w:val="yellow"/>
              </w:rPr>
              <w:t>CONSUMO_AIRE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6EAFAA5" w14:textId="62C682F0" w:rsidR="00437FF2" w:rsidRPr="00432F47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432F47">
              <w:rPr>
                <w:rFonts w:ascii="Arial" w:hAnsi="Arial"/>
                <w:sz w:val="18"/>
                <w:szCs w:val="18"/>
                <w:lang w:val="en-US"/>
              </w:rPr>
              <w:t>Nm</w:t>
            </w:r>
            <w:r w:rsidRPr="00432F47">
              <w:rPr>
                <w:rFonts w:ascii="Arial" w:hAnsi="Arial"/>
                <w:sz w:val="18"/>
                <w:szCs w:val="18"/>
                <w:vertAlign w:val="superscript"/>
                <w:lang w:val="en-US"/>
              </w:rPr>
              <w:t>3</w:t>
            </w:r>
            <w:r w:rsidR="00922E28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/h </w:t>
            </w:r>
            <w:r w:rsidR="005F2453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a </w:t>
            </w:r>
            <w:r w:rsidR="006244FA"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="006244FA" w:rsidRPr="006244FA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BAR</w:t>
            </w:r>
            <w:r w:rsidR="006244FA"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 w:rsidR="005F2453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bar</w:t>
            </w:r>
            <w:r w:rsidR="00432F47" w:rsidRPr="00432F47">
              <w:rPr>
                <w:rFonts w:ascii="Arial" w:hAnsi="Arial"/>
                <w:sz w:val="18"/>
                <w:szCs w:val="18"/>
                <w:lang w:val="en-US"/>
              </w:rPr>
              <w:t xml:space="preserve"> (</w:t>
            </w:r>
            <w:r w:rsidR="00432F47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clean and dry</w:t>
            </w:r>
            <w:r w:rsidR="00432F47" w:rsidRPr="00432F47">
              <w:rPr>
                <w:rFonts w:ascii="Arial" w:hAnsi="Arial"/>
                <w:sz w:val="18"/>
                <w:szCs w:val="18"/>
                <w:lang w:val="en-US"/>
              </w:rPr>
              <w:t>)</w:t>
            </w:r>
          </w:p>
        </w:tc>
      </w:tr>
      <w:tr w:rsidR="00437FF2" w14:paraId="1178A18A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6D0E814" w14:textId="77777777" w:rsidR="001708E5" w:rsidRPr="00042556" w:rsidRDefault="00437FF2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P</w:t>
            </w:r>
            <w:r w:rsidR="00FD0CC6" w:rsidRPr="00042556">
              <w:rPr>
                <w:rFonts w:ascii="Arial" w:hAnsi="Arial"/>
                <w:sz w:val="18"/>
                <w:szCs w:val="18"/>
              </w:rPr>
              <w:t xml:space="preserve">resión de trabajo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/ </w:t>
            </w:r>
            <w:r w:rsidR="00FD0CC6" w:rsidRPr="00823196">
              <w:rPr>
                <w:rFonts w:ascii="Arial" w:hAnsi="Arial"/>
                <w:i/>
                <w:sz w:val="16"/>
                <w:szCs w:val="16"/>
              </w:rPr>
              <w:t>Operation Pressure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76400BC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27D125A" w14:textId="2D5E0417" w:rsidR="00437FF2" w:rsidRPr="00042556" w:rsidRDefault="007745AE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</w:t>
            </w:r>
            <w:r w:rsidR="00ED2FF3">
              <w:rPr>
                <w:rFonts w:ascii="Arial" w:hAnsi="Arial"/>
                <w:sz w:val="18"/>
                <w:szCs w:val="18"/>
              </w:rPr>
              <w:t>{{</w:t>
            </w:r>
            <w:r w:rsidR="00ED2FF3" w:rsidRPr="00165EAB">
              <w:rPr>
                <w:rFonts w:ascii="Arial" w:hAnsi="Arial"/>
                <w:sz w:val="18"/>
                <w:szCs w:val="18"/>
                <w:highlight w:val="yellow"/>
              </w:rPr>
              <w:t>P_</w:t>
            </w:r>
            <w:r w:rsidR="00165EAB" w:rsidRPr="00165EAB">
              <w:rPr>
                <w:rFonts w:ascii="Arial" w:hAnsi="Arial"/>
                <w:sz w:val="18"/>
                <w:szCs w:val="18"/>
                <w:highlight w:val="yellow"/>
              </w:rPr>
              <w:t>T</w:t>
            </w:r>
            <w:r w:rsidR="00ED2FF3"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335C94F" w14:textId="77777777" w:rsidR="00437FF2" w:rsidRPr="00042556" w:rsidRDefault="001C276B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mmca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>(</w:t>
            </w:r>
            <w:r w:rsidR="006A1761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</w:t>
            </w:r>
            <w:r w:rsidR="00922E28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mwg</w:t>
            </w:r>
            <w:r w:rsidR="00922E28" w:rsidRPr="00042556">
              <w:rPr>
                <w:rFonts w:ascii="Arial" w:hAnsi="Arial"/>
                <w:sz w:val="18"/>
                <w:szCs w:val="18"/>
              </w:rPr>
              <w:t>)</w:t>
            </w:r>
          </w:p>
        </w:tc>
      </w:tr>
      <w:tr w:rsidR="00437FF2" w14:paraId="0D73DC07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BD9DA56" w14:textId="77777777" w:rsidR="001708E5" w:rsidRPr="00042556" w:rsidRDefault="00437FF2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P</w:t>
            </w:r>
            <w:r w:rsidR="00FD0CC6" w:rsidRPr="00042556">
              <w:rPr>
                <w:rFonts w:ascii="Arial" w:hAnsi="Arial"/>
                <w:sz w:val="18"/>
                <w:szCs w:val="18"/>
              </w:rPr>
              <w:t>resión de Diseño</w:t>
            </w:r>
            <w:r w:rsidR="006A1761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r w:rsidR="001708E5" w:rsidRPr="00823196">
              <w:rPr>
                <w:rFonts w:ascii="Arial" w:hAnsi="Arial"/>
                <w:i/>
                <w:sz w:val="16"/>
                <w:szCs w:val="16"/>
              </w:rPr>
              <w:t>D</w:t>
            </w:r>
            <w:r w:rsidR="00FD0CC6" w:rsidRPr="00823196">
              <w:rPr>
                <w:rFonts w:ascii="Arial" w:hAnsi="Arial"/>
                <w:i/>
                <w:sz w:val="16"/>
                <w:szCs w:val="16"/>
              </w:rPr>
              <w:t>esign Pressure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F99FFB7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1F3ED97" w14:textId="0ACFC119" w:rsidR="00437FF2" w:rsidRPr="00042556" w:rsidRDefault="007745AE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</w:t>
            </w:r>
            <w:r w:rsidR="00ED2FF3">
              <w:rPr>
                <w:rFonts w:ascii="Arial" w:hAnsi="Arial"/>
                <w:sz w:val="18"/>
                <w:szCs w:val="18"/>
              </w:rPr>
              <w:t>{{</w:t>
            </w:r>
            <w:r w:rsidR="00ED2FF3" w:rsidRPr="00ED2FF3">
              <w:rPr>
                <w:rFonts w:ascii="Arial" w:hAnsi="Arial"/>
                <w:sz w:val="18"/>
                <w:szCs w:val="18"/>
                <w:highlight w:val="yellow"/>
              </w:rPr>
              <w:t>P_D</w:t>
            </w:r>
            <w:r w:rsidR="00ED2FF3"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5EE9916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mmca </w:t>
            </w:r>
            <w:r w:rsidR="006A1761" w:rsidRPr="00042556">
              <w:rPr>
                <w:rFonts w:ascii="Arial" w:hAnsi="Arial"/>
                <w:sz w:val="18"/>
                <w:szCs w:val="18"/>
              </w:rPr>
              <w:t>(</w:t>
            </w:r>
            <w:r w:rsidR="006A1761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</w:t>
            </w:r>
            <w:r w:rsidR="00922E28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mwg</w:t>
            </w:r>
            <w:r w:rsidR="00922E28" w:rsidRPr="00042556">
              <w:rPr>
                <w:rFonts w:ascii="Arial" w:hAnsi="Arial"/>
                <w:sz w:val="18"/>
                <w:szCs w:val="18"/>
              </w:rPr>
              <w:t>)</w:t>
            </w:r>
          </w:p>
        </w:tc>
      </w:tr>
      <w:tr w:rsidR="00D11EAE" w14:paraId="4D7EDB78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0CCB5C3" w14:textId="77777777" w:rsidR="00D11EAE" w:rsidRPr="00042556" w:rsidRDefault="00D11EAE" w:rsidP="005F2453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Perdida de carga /</w:t>
            </w:r>
            <w:r w:rsidRPr="00823196">
              <w:rPr>
                <w:rFonts w:ascii="Arial" w:hAnsi="Arial"/>
                <w:sz w:val="16"/>
                <w:szCs w:val="16"/>
              </w:rPr>
              <w:t xml:space="preserve"> </w:t>
            </w:r>
            <w:r w:rsidRPr="00823196">
              <w:rPr>
                <w:rFonts w:ascii="Arial" w:hAnsi="Arial"/>
                <w:i/>
                <w:sz w:val="16"/>
                <w:szCs w:val="16"/>
              </w:rPr>
              <w:t>Pressure Drop</w:t>
            </w:r>
            <w:r w:rsidR="00E3486D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865BCAD" w14:textId="77777777" w:rsidR="00D11EAE" w:rsidRDefault="00D11EAE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2041396" w14:textId="77777777" w:rsidR="00D11EAE" w:rsidRPr="00042556" w:rsidRDefault="00D11EAE" w:rsidP="001C276B">
            <w:pPr>
              <w:spacing w:before="40" w:after="40"/>
              <w:ind w:right="72"/>
              <w:jc w:val="right"/>
              <w:rPr>
                <w:rFonts w:ascii="Arial" w:hAnsi="Arial"/>
                <w:sz w:val="18"/>
                <w:szCs w:val="18"/>
              </w:rPr>
            </w:pPr>
            <w:r w:rsidRPr="009963CF">
              <w:rPr>
                <w:rFonts w:ascii="Arial" w:hAnsi="Arial" w:cs="Arial"/>
                <w:sz w:val="18"/>
                <w:szCs w:val="18"/>
              </w:rPr>
              <w:t>120</w:t>
            </w:r>
            <w:r w:rsidRPr="00042556">
              <w:rPr>
                <w:rFonts w:ascii="Arial" w:hAnsi="Arial"/>
                <w:sz w:val="18"/>
                <w:szCs w:val="18"/>
              </w:rPr>
              <w:t>÷150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1703A0E" w14:textId="77777777" w:rsidR="00D11EAE" w:rsidRPr="00042556" w:rsidRDefault="00D11EAE" w:rsidP="001C276B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mmca (</w:t>
            </w:r>
            <w:r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>mmwg</w:t>
            </w:r>
            <w:r w:rsidRPr="00042556">
              <w:rPr>
                <w:rFonts w:ascii="Arial" w:hAnsi="Arial"/>
                <w:sz w:val="18"/>
                <w:szCs w:val="18"/>
              </w:rPr>
              <w:t>)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9701FC0" w14:textId="77777777" w:rsidR="00D11EAE" w:rsidRPr="00042556" w:rsidRDefault="00D11EAE" w:rsidP="001C276B">
            <w:pPr>
              <w:pStyle w:val="Header"/>
              <w:tabs>
                <w:tab w:val="clear" w:pos="4252"/>
                <w:tab w:val="clear" w:pos="8504"/>
              </w:tabs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6A1761" w:rsidRPr="000E527B" w14:paraId="2357F436" w14:textId="77777777" w:rsidTr="00520B76">
        <w:trPr>
          <w:cantSplit/>
          <w:trHeight w:val="74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16B678D1" w14:textId="77777777" w:rsidR="00437FF2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CARCASA </w:t>
            </w:r>
            <w:r w:rsidR="001708E5"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/</w:t>
            </w: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</w:t>
            </w:r>
            <w:r w:rsidR="001708E5"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CASING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7145A4D1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17D0DD4A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42C620FF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45ECAA8E" w14:textId="77777777" w:rsidR="00437FF2" w:rsidRPr="00B51D4D" w:rsidRDefault="00437FF2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6A1761" w:rsidRPr="00753337" w14:paraId="72C95B7F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0040814E" w14:textId="77777777" w:rsidR="001708E5" w:rsidRPr="00165EAB" w:rsidRDefault="006A1761" w:rsidP="0066696A">
            <w:pPr>
              <w:spacing w:before="80" w:after="40"/>
              <w:rPr>
                <w:rFonts w:ascii="Arial" w:hAnsi="Arial"/>
                <w:sz w:val="18"/>
                <w:szCs w:val="18"/>
                <w:lang w:val="en-GB"/>
              </w:rPr>
            </w:pPr>
            <w:r w:rsidRPr="00165EAB">
              <w:rPr>
                <w:rFonts w:ascii="Arial" w:hAnsi="Arial"/>
                <w:sz w:val="18"/>
                <w:szCs w:val="18"/>
                <w:lang w:val="en-GB"/>
              </w:rPr>
              <w:t>Cámara</w:t>
            </w:r>
            <w:r w:rsidR="005F2453" w:rsidRPr="00165EAB">
              <w:rPr>
                <w:rFonts w:ascii="Arial" w:hAnsi="Arial"/>
                <w:sz w:val="18"/>
                <w:szCs w:val="18"/>
                <w:lang w:val="en-GB"/>
              </w:rPr>
              <w:t xml:space="preserve"> aire limpio</w:t>
            </w:r>
            <w:r w:rsidRPr="00165EAB">
              <w:rPr>
                <w:rFonts w:ascii="Arial" w:hAnsi="Arial"/>
                <w:sz w:val="18"/>
                <w:szCs w:val="18"/>
                <w:lang w:val="en-GB"/>
              </w:rPr>
              <w:t xml:space="preserve"> / </w:t>
            </w:r>
            <w:r w:rsidR="005F2453" w:rsidRPr="00165EAB">
              <w:rPr>
                <w:rFonts w:ascii="Arial" w:hAnsi="Arial"/>
                <w:i/>
                <w:sz w:val="16"/>
                <w:szCs w:val="16"/>
                <w:lang w:val="en-GB"/>
              </w:rPr>
              <w:t>Clean Air Chamber</w:t>
            </w:r>
            <w:r w:rsidR="00E3486D" w:rsidRPr="00165EAB">
              <w:rPr>
                <w:rFonts w:ascii="Arial" w:hAnsi="Arial"/>
                <w:i/>
                <w:sz w:val="16"/>
                <w:szCs w:val="16"/>
                <w:lang w:val="en-GB"/>
              </w:rPr>
              <w:t xml:space="preserve"> …………………………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45AD3DF7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222F0227" w14:textId="609DD98B" w:rsidR="00437FF2" w:rsidRPr="00042556" w:rsidRDefault="00ED2FF3" w:rsidP="00E41190">
            <w:pPr>
              <w:spacing w:before="8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="00CA5786" w:rsidRPr="00CA5786">
              <w:rPr>
                <w:rFonts w:ascii="Arial" w:hAnsi="Arial"/>
                <w:sz w:val="18"/>
                <w:szCs w:val="18"/>
                <w:highlight w:val="yellow"/>
              </w:rPr>
              <w:t>ESP_CAL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007256BB" w14:textId="77777777" w:rsidR="00437FF2" w:rsidRPr="00042556" w:rsidRDefault="00753337" w:rsidP="0066696A">
            <w:pPr>
              <w:pStyle w:val="Header"/>
              <w:tabs>
                <w:tab w:val="clear" w:pos="4252"/>
                <w:tab w:val="clear" w:pos="8504"/>
              </w:tabs>
              <w:spacing w:before="80" w:after="40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mm</w:t>
            </w:r>
            <w:r w:rsidR="00922E28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  </w:t>
            </w:r>
            <w:r w:rsidR="009F02C7" w:rsidRPr="00042556">
              <w:rPr>
                <w:rFonts w:ascii="Arial" w:hAnsi="Arial"/>
                <w:sz w:val="18"/>
                <w:szCs w:val="18"/>
                <w:lang w:val="en-US"/>
              </w:rPr>
              <w:t>S235JR</w:t>
            </w:r>
          </w:p>
        </w:tc>
        <w:tc>
          <w:tcPr>
            <w:tcW w:w="1222" w:type="dxa"/>
            <w:tcBorders>
              <w:top w:val="single" w:sz="8" w:space="0" w:color="auto"/>
              <w:bottom w:val="single" w:sz="2" w:space="0" w:color="BFBFBF" w:themeColor="background1" w:themeShade="BF"/>
            </w:tcBorders>
            <w:vAlign w:val="center"/>
          </w:tcPr>
          <w:p w14:paraId="3D75FF21" w14:textId="77777777" w:rsidR="00437FF2" w:rsidRPr="00042556" w:rsidRDefault="00437FF2" w:rsidP="00B80608">
            <w:pPr>
              <w:spacing w:before="40" w:after="40"/>
              <w:ind w:right="-353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6A1761" w:rsidRPr="00753337" w14:paraId="50844727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1C7F985" w14:textId="77777777" w:rsidR="001708E5" w:rsidRPr="00042556" w:rsidRDefault="00437FF2" w:rsidP="005F2453">
            <w:pPr>
              <w:spacing w:before="40" w:after="40"/>
              <w:rPr>
                <w:rFonts w:ascii="Arial" w:hAnsi="Arial"/>
                <w:i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hapa venturis / </w:t>
            </w:r>
            <w:r w:rsidR="001708E5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T</w:t>
            </w:r>
            <w:r w:rsidR="005F2453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ube Sheet</w:t>
            </w:r>
            <w:r w:rsidR="00E3486D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……………………………………….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FBC29D3" w14:textId="77777777" w:rsidR="00437FF2" w:rsidRPr="00753337" w:rsidRDefault="00437FF2" w:rsidP="00D11EAE">
            <w:pPr>
              <w:spacing w:before="40" w:after="40"/>
              <w:jc w:val="right"/>
              <w:rPr>
                <w:rFonts w:ascii="Arial" w:hAnsi="Arial"/>
                <w:lang w:val="en-US"/>
              </w:rPr>
            </w:pPr>
            <w:r w:rsidRPr="00753337">
              <w:rPr>
                <w:rFonts w:ascii="Arial" w:hAnsi="Arial"/>
                <w:lang w:val="en-US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09D5A92" w14:textId="38830E8B" w:rsidR="00437FF2" w:rsidRPr="00042556" w:rsidRDefault="000262E5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Pr="000262E5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ESP_VENT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FA8617D" w14:textId="77777777" w:rsidR="00437FF2" w:rsidRPr="00042556" w:rsidRDefault="009F02C7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r w:rsidR="00922E28" w:rsidRPr="00042556"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r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  S235JR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9B0D912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6A1761" w14:paraId="3831F4DD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DAA852C" w14:textId="77777777" w:rsidR="001708E5" w:rsidRPr="00042556" w:rsidRDefault="00437FF2" w:rsidP="006A1761">
            <w:pPr>
              <w:spacing w:before="40" w:after="40"/>
              <w:rPr>
                <w:rFonts w:ascii="Arial" w:hAnsi="Arial"/>
                <w:i/>
                <w:sz w:val="18"/>
                <w:szCs w:val="18"/>
                <w:lang w:val="en-US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C</w:t>
            </w:r>
            <w:r w:rsidR="00A94EF7">
              <w:rPr>
                <w:rFonts w:ascii="Arial" w:hAnsi="Arial"/>
                <w:sz w:val="18"/>
                <w:szCs w:val="18"/>
                <w:lang w:val="en-US"/>
              </w:rPr>
              <w:t>á</w:t>
            </w:r>
            <w:r w:rsidR="005F2453" w:rsidRPr="00042556">
              <w:rPr>
                <w:rFonts w:ascii="Arial" w:hAnsi="Arial"/>
                <w:sz w:val="18"/>
                <w:szCs w:val="18"/>
                <w:lang w:val="en-US"/>
              </w:rPr>
              <w:t>mara aire sucio</w:t>
            </w:r>
            <w:r w:rsidR="006A1761"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/ </w:t>
            </w:r>
            <w:r w:rsidR="001708E5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D</w:t>
            </w:r>
            <w:r w:rsidR="005F2453" w:rsidRPr="00823196">
              <w:rPr>
                <w:rFonts w:ascii="Arial" w:hAnsi="Arial"/>
                <w:i/>
                <w:sz w:val="16"/>
                <w:szCs w:val="16"/>
                <w:lang w:val="en-US"/>
              </w:rPr>
              <w:t>irty air chamber</w:t>
            </w:r>
            <w:r w:rsidR="00E3486D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1C3D94E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174439B" w14:textId="6FE0356B" w:rsidR="00437FF2" w:rsidRPr="00042556" w:rsidRDefault="000262E5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  <w:lang w:val="en-GB"/>
              </w:rPr>
            </w:pPr>
            <w:r>
              <w:rPr>
                <w:rFonts w:ascii="Arial" w:hAnsi="Arial"/>
                <w:sz w:val="18"/>
                <w:szCs w:val="18"/>
                <w:lang w:val="en-GB"/>
              </w:rPr>
              <w:t>{{</w:t>
            </w:r>
            <w:r w:rsidRPr="000262E5">
              <w:rPr>
                <w:rFonts w:ascii="Arial" w:hAnsi="Arial"/>
                <w:sz w:val="18"/>
                <w:szCs w:val="18"/>
                <w:highlight w:val="yellow"/>
                <w:lang w:val="en-GB"/>
              </w:rPr>
              <w:t>ESP_CAS</w:t>
            </w:r>
            <w:r>
              <w:rPr>
                <w:rFonts w:ascii="Arial" w:hAnsi="Arial"/>
                <w:sz w:val="18"/>
                <w:szCs w:val="18"/>
                <w:lang w:val="en-GB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452429E" w14:textId="77777777" w:rsidR="00437FF2" w:rsidRPr="00042556" w:rsidRDefault="009F02C7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  <w:lang w:val="en-GB"/>
              </w:rPr>
            </w:pPr>
            <w:r w:rsidRPr="00042556"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r w:rsidR="00922E28" w:rsidRPr="00042556">
              <w:rPr>
                <w:rFonts w:ascii="Arial" w:hAnsi="Arial"/>
                <w:sz w:val="18"/>
                <w:szCs w:val="18"/>
                <w:lang w:val="en-US"/>
              </w:rPr>
              <w:t>m</w:t>
            </w:r>
            <w:r w:rsidRPr="00042556">
              <w:rPr>
                <w:rFonts w:ascii="Arial" w:hAnsi="Arial"/>
                <w:sz w:val="18"/>
                <w:szCs w:val="18"/>
                <w:lang w:val="en-US"/>
              </w:rPr>
              <w:t xml:space="preserve">   S235JR 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2D24871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GB"/>
              </w:rPr>
            </w:pPr>
          </w:p>
        </w:tc>
      </w:tr>
      <w:tr w:rsidR="006A1761" w14:paraId="14C5371B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F8B85A5" w14:textId="5F74108F" w:rsidR="00437FF2" w:rsidRPr="000825BE" w:rsidRDefault="002C5E4C" w:rsidP="00E3486D">
            <w:pPr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0825BE">
              <w:rPr>
                <w:rFonts w:ascii="Arial" w:hAnsi="Arial"/>
                <w:sz w:val="18"/>
                <w:szCs w:val="18"/>
              </w:rPr>
              <w:t>Tolva</w:t>
            </w:r>
            <w:r w:rsidR="002A0B9E" w:rsidRPr="000825BE">
              <w:rPr>
                <w:rFonts w:ascii="Arial" w:hAnsi="Arial"/>
                <w:sz w:val="18"/>
                <w:szCs w:val="18"/>
              </w:rPr>
              <w:t xml:space="preserve"> </w:t>
            </w:r>
            <w:r w:rsidR="000825BE" w:rsidRPr="000825BE">
              <w:rPr>
                <w:rFonts w:ascii="Arial" w:hAnsi="Arial"/>
                <w:sz w:val="18"/>
                <w:szCs w:val="18"/>
              </w:rPr>
              <w:t>{{</w:t>
            </w:r>
            <w:r w:rsidR="000825BE" w:rsidRPr="000825BE">
              <w:rPr>
                <w:rFonts w:ascii="Arial" w:hAnsi="Arial"/>
                <w:sz w:val="18"/>
                <w:szCs w:val="18"/>
                <w:highlight w:val="yellow"/>
              </w:rPr>
              <w:t>ANG</w:t>
            </w:r>
            <w:r w:rsidR="000825BE" w:rsidRPr="000825BE">
              <w:rPr>
                <w:rFonts w:ascii="Arial" w:hAnsi="Arial"/>
                <w:sz w:val="18"/>
                <w:szCs w:val="18"/>
              </w:rPr>
              <w:t>}}</w:t>
            </w:r>
            <w:r w:rsidR="00437FF2" w:rsidRPr="000825BE">
              <w:rPr>
                <w:rFonts w:ascii="Arial" w:hAnsi="Arial"/>
                <w:sz w:val="18"/>
                <w:szCs w:val="18"/>
              </w:rPr>
              <w:t>º</w:t>
            </w:r>
            <w:r w:rsidRPr="000825BE">
              <w:rPr>
                <w:rFonts w:ascii="Arial" w:hAnsi="Arial"/>
                <w:sz w:val="18"/>
                <w:szCs w:val="18"/>
              </w:rPr>
              <w:t xml:space="preserve"> </w:t>
            </w:r>
            <w:r w:rsidR="005F2453" w:rsidRPr="000825BE">
              <w:rPr>
                <w:rFonts w:ascii="Arial" w:hAnsi="Arial"/>
                <w:i/>
                <w:sz w:val="18"/>
                <w:szCs w:val="18"/>
              </w:rPr>
              <w:t>/</w:t>
            </w:r>
            <w:r w:rsidRPr="000825BE">
              <w:rPr>
                <w:rFonts w:ascii="Arial" w:hAnsi="Arial"/>
                <w:i/>
                <w:sz w:val="18"/>
                <w:szCs w:val="18"/>
              </w:rPr>
              <w:t xml:space="preserve"> </w:t>
            </w:r>
            <w:r w:rsidR="005F2453" w:rsidRPr="000825BE">
              <w:rPr>
                <w:rFonts w:ascii="Arial" w:hAnsi="Arial"/>
                <w:i/>
                <w:sz w:val="16"/>
                <w:szCs w:val="16"/>
              </w:rPr>
              <w:t>H</w:t>
            </w:r>
            <w:r w:rsidRPr="000825BE">
              <w:rPr>
                <w:rFonts w:ascii="Arial" w:hAnsi="Arial"/>
                <w:i/>
                <w:sz w:val="16"/>
                <w:szCs w:val="16"/>
              </w:rPr>
              <w:t xml:space="preserve">opper </w:t>
            </w:r>
            <w:r w:rsidR="000825BE" w:rsidRPr="000825BE">
              <w:rPr>
                <w:rFonts w:ascii="Arial" w:hAnsi="Arial"/>
                <w:i/>
                <w:sz w:val="16"/>
                <w:szCs w:val="16"/>
              </w:rPr>
              <w:t>{{</w:t>
            </w:r>
            <w:r w:rsidR="000825BE" w:rsidRPr="000825BE">
              <w:rPr>
                <w:rFonts w:ascii="Arial" w:hAnsi="Arial"/>
                <w:i/>
                <w:sz w:val="16"/>
                <w:szCs w:val="16"/>
                <w:highlight w:val="yellow"/>
              </w:rPr>
              <w:t>ANG</w:t>
            </w:r>
            <w:r w:rsidR="000825BE" w:rsidRPr="000825BE">
              <w:rPr>
                <w:rFonts w:ascii="Arial" w:hAnsi="Arial"/>
                <w:i/>
                <w:sz w:val="16"/>
                <w:szCs w:val="16"/>
              </w:rPr>
              <w:t>}}</w:t>
            </w:r>
            <w:r w:rsidR="00753337" w:rsidRPr="000825BE">
              <w:rPr>
                <w:rFonts w:ascii="Arial" w:hAnsi="Arial"/>
                <w:i/>
                <w:sz w:val="16"/>
                <w:szCs w:val="16"/>
              </w:rPr>
              <w:t>º</w:t>
            </w:r>
            <w:r w:rsidR="00E3486D" w:rsidRPr="000825BE">
              <w:rPr>
                <w:rFonts w:ascii="Arial" w:hAnsi="Arial"/>
                <w:sz w:val="16"/>
                <w:szCs w:val="16"/>
              </w:rPr>
              <w:t xml:space="preserve"> ………………………………………………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692F018" w14:textId="77777777" w:rsidR="00437FF2" w:rsidRDefault="00D11EAE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E11AAF3" w14:textId="101CC596" w:rsidR="00437FF2" w:rsidRPr="00042556" w:rsidRDefault="000262E5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0262E5">
              <w:rPr>
                <w:rFonts w:ascii="Arial" w:hAnsi="Arial"/>
                <w:sz w:val="18"/>
                <w:szCs w:val="18"/>
                <w:highlight w:val="yellow"/>
              </w:rPr>
              <w:t>ESP_TOLVA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6D80B22" w14:textId="77777777" w:rsidR="00437FF2" w:rsidRPr="00042556" w:rsidRDefault="009F02C7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m</w:t>
            </w:r>
            <w:r w:rsidR="00922E28" w:rsidRPr="00042556">
              <w:rPr>
                <w:rFonts w:ascii="Arial" w:hAnsi="Arial"/>
                <w:sz w:val="18"/>
                <w:szCs w:val="18"/>
              </w:rPr>
              <w:t>m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   </w:t>
            </w:r>
            <w:r w:rsidRPr="00042556">
              <w:rPr>
                <w:rFonts w:ascii="Arial" w:hAnsi="Arial"/>
                <w:sz w:val="18"/>
                <w:szCs w:val="18"/>
                <w:lang w:val="en-US"/>
              </w:rPr>
              <w:t>S235JR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93015E9" w14:textId="77777777" w:rsidR="00437FF2" w:rsidRPr="00042556" w:rsidRDefault="00437FF2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D11EAE" w:rsidRPr="00F57423" w14:paraId="0A6C71E5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6CDFC7C5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51561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ACCESORIOS</w:t>
            </w:r>
            <w:r w:rsidRPr="00311B7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/</w:t>
            </w:r>
            <w:r w:rsidRPr="000E527B">
              <w:rPr>
                <w:sz w:val="18"/>
                <w:szCs w:val="18"/>
                <w:u w:val="none"/>
              </w:rPr>
              <w:t xml:space="preserve"> </w:t>
            </w:r>
            <w:r w:rsidRPr="0051561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ACCESORIES 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5FFFBCE9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70FF29A8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2833" w:type="dxa"/>
            <w:gridSpan w:val="3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07EE0B45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  <w:tc>
          <w:tcPr>
            <w:tcW w:w="1222" w:type="dxa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523305A5" w14:textId="77777777" w:rsidR="00D11EAE" w:rsidRPr="00B51D4D" w:rsidRDefault="00D11EAE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</w:p>
        </w:tc>
      </w:tr>
      <w:tr w:rsidR="00204FED" w:rsidRPr="001E24CF" w14:paraId="0452478F" w14:textId="77777777" w:rsidTr="0033783C">
        <w:trPr>
          <w:cantSplit/>
          <w:trHeight w:val="255"/>
        </w:trPr>
        <w:tc>
          <w:tcPr>
            <w:tcW w:w="4817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7D5A27B1" w14:textId="77777777" w:rsidR="00204FED" w:rsidRPr="000F518B" w:rsidRDefault="00204FED" w:rsidP="0066696A">
            <w:pPr>
              <w:spacing w:before="80" w:after="40"/>
              <w:rPr>
                <w:rFonts w:ascii="Arial" w:hAnsi="Arial"/>
                <w:b/>
                <w:i/>
                <w:sz w:val="18"/>
                <w:szCs w:val="18"/>
                <w:lang w:val="en-US"/>
              </w:rPr>
            </w:pPr>
            <w:r w:rsidRPr="000F518B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Mangas Ø130 mm / </w:t>
            </w:r>
            <w:r w:rsidRPr="000F518B">
              <w:rPr>
                <w:rFonts w:ascii="Arial" w:hAnsi="Arial"/>
                <w:b/>
                <w:i/>
                <w:sz w:val="16"/>
                <w:szCs w:val="16"/>
                <w:lang w:val="en-US"/>
              </w:rPr>
              <w:t xml:space="preserve">Bags Ø130mm </w:t>
            </w:r>
            <w:r>
              <w:rPr>
                <w:rFonts w:ascii="Arial" w:hAnsi="Arial"/>
                <w:b/>
                <w:i/>
                <w:sz w:val="16"/>
                <w:szCs w:val="16"/>
                <w:lang w:val="en-US"/>
              </w:rPr>
              <w:t>(SNAP RING)</w:t>
            </w:r>
          </w:p>
        </w:tc>
        <w:tc>
          <w:tcPr>
            <w:tcW w:w="160" w:type="dxa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06B1B8C6" w14:textId="77777777" w:rsidR="00204FED" w:rsidRDefault="00204FED" w:rsidP="00D11EAE">
            <w:pPr>
              <w:spacing w:before="40" w:after="40"/>
              <w:jc w:val="right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8" w:space="0" w:color="auto"/>
              <w:bottom w:val="single" w:sz="2" w:space="0" w:color="BFBFBF" w:themeColor="background1" w:themeShade="BF"/>
            </w:tcBorders>
          </w:tcPr>
          <w:p w14:paraId="6B0A46FD" w14:textId="41CD6C59" w:rsidR="00204FED" w:rsidRPr="00307A3B" w:rsidRDefault="003C6F9D" w:rsidP="0066696A">
            <w:pPr>
              <w:pStyle w:val="Footer"/>
              <w:spacing w:before="80" w:after="40"/>
              <w:ind w:right="-352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Pr="00F7504D">
              <w:rPr>
                <w:rFonts w:ascii="Arial" w:hAnsi="Arial"/>
                <w:sz w:val="18"/>
                <w:szCs w:val="18"/>
                <w:highlight w:val="yellow"/>
                <w:lang w:val="en-US"/>
              </w:rPr>
              <w:t>MAT_MANGA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}}</w:t>
            </w:r>
            <w:r w:rsidR="00204FED" w:rsidRPr="00307A3B">
              <w:rPr>
                <w:rFonts w:ascii="Arial" w:hAnsi="Arial"/>
                <w:sz w:val="18"/>
                <w:szCs w:val="18"/>
                <w:lang w:val="en-US"/>
              </w:rPr>
              <w:t xml:space="preserve">/ </w:t>
            </w:r>
            <w:r w:rsidR="00204FED" w:rsidRPr="00307A3B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Needle felt . </w:t>
            </w:r>
            <w:r w:rsidR="00520B76" w:rsidRPr="00520B76">
              <w:rPr>
                <w:rFonts w:ascii="Arial" w:hAnsi="Arial"/>
                <w:sz w:val="18"/>
                <w:szCs w:val="18"/>
                <w:lang w:val="en-US"/>
              </w:rPr>
              <w:t>Peso</w:t>
            </w:r>
            <w:r w:rsidR="00520B76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/ Weight: </w:t>
            </w:r>
            <w:r w:rsidR="00204FED" w:rsidRPr="00307A3B">
              <w:rPr>
                <w:rFonts w:ascii="Arial" w:hAnsi="Arial"/>
                <w:sz w:val="18"/>
                <w:szCs w:val="18"/>
                <w:lang w:val="en-US"/>
              </w:rPr>
              <w:t>550 g/m²</w:t>
            </w:r>
          </w:p>
        </w:tc>
      </w:tr>
      <w:tr w:rsidR="00437FF2" w:rsidRPr="001E24CF" w14:paraId="23FCC045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38FDEF0" w14:textId="77777777" w:rsidR="00437FF2" w:rsidRPr="00042556" w:rsidRDefault="00627A09" w:rsidP="00627A09">
            <w:pPr>
              <w:spacing w:before="40" w:after="40"/>
              <w:ind w:firstLine="214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Cantidad</w:t>
            </w:r>
            <w:r w:rsidR="002C5E4C" w:rsidRPr="00042556">
              <w:rPr>
                <w:rFonts w:ascii="Arial" w:hAnsi="Arial"/>
                <w:sz w:val="18"/>
                <w:szCs w:val="18"/>
              </w:rPr>
              <w:t xml:space="preserve"> / </w:t>
            </w:r>
            <w:r>
              <w:rPr>
                <w:rFonts w:ascii="Arial" w:hAnsi="Arial"/>
                <w:sz w:val="18"/>
                <w:szCs w:val="18"/>
              </w:rPr>
              <w:t>Q</w:t>
            </w:r>
            <w:r>
              <w:rPr>
                <w:rFonts w:ascii="Arial" w:hAnsi="Arial"/>
                <w:i/>
                <w:sz w:val="16"/>
                <w:szCs w:val="16"/>
              </w:rPr>
              <w:t>uantity</w:t>
            </w:r>
            <w:r w:rsidR="000F518B">
              <w:rPr>
                <w:rFonts w:ascii="Arial" w:hAnsi="Arial"/>
                <w:i/>
                <w:sz w:val="16"/>
                <w:szCs w:val="16"/>
              </w:rPr>
              <w:t xml:space="preserve"> ………………………………</w:t>
            </w:r>
            <w:r w:rsidR="00307A3B">
              <w:rPr>
                <w:rFonts w:ascii="Arial" w:hAnsi="Arial"/>
                <w:i/>
                <w:sz w:val="16"/>
                <w:szCs w:val="16"/>
              </w:rPr>
              <w:t>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1687A8D" w14:textId="77777777" w:rsidR="00437FF2" w:rsidRDefault="00437FF2" w:rsidP="00D11EAE">
            <w:pPr>
              <w:spacing w:before="40" w:after="4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0323323" w14:textId="45DCE836" w:rsidR="00437FF2" w:rsidRPr="00042556" w:rsidRDefault="00E108E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NUM_MANGAS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0E09D3B" w14:textId="4C4C5506" w:rsidR="00437FF2" w:rsidRPr="00314F38" w:rsidRDefault="00627A09" w:rsidP="003613C5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  <w:lang w:val="en-GB"/>
              </w:rPr>
            </w:pPr>
            <w:r w:rsidRPr="00314F38">
              <w:rPr>
                <w:rFonts w:ascii="Arial" w:hAnsi="Arial"/>
                <w:sz w:val="18"/>
                <w:szCs w:val="18"/>
                <w:lang w:val="en-GB"/>
              </w:rPr>
              <w:t>Longitud /</w:t>
            </w:r>
            <w:r w:rsidRPr="00627A09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Length </w:t>
            </w:r>
            <w:r w:rsidRPr="00314F38">
              <w:rPr>
                <w:rFonts w:ascii="Arial" w:hAnsi="Arial"/>
                <w:sz w:val="18"/>
                <w:szCs w:val="18"/>
                <w:lang w:val="en-GB"/>
              </w:rPr>
              <w:t xml:space="preserve">: </w:t>
            </w:r>
            <w:r w:rsidR="00314F38" w:rsidRPr="00314F38">
              <w:rPr>
                <w:rFonts w:ascii="Arial" w:hAnsi="Arial"/>
                <w:sz w:val="18"/>
                <w:szCs w:val="18"/>
                <w:lang w:val="en-GB"/>
              </w:rPr>
              <w:t>{{</w:t>
            </w:r>
            <w:r w:rsidR="00314F38" w:rsidRPr="00314F38">
              <w:rPr>
                <w:rFonts w:ascii="Arial" w:hAnsi="Arial"/>
                <w:sz w:val="18"/>
                <w:szCs w:val="18"/>
                <w:highlight w:val="yellow"/>
                <w:lang w:val="en-GB"/>
              </w:rPr>
              <w:t>LONG_MANGA</w:t>
            </w:r>
            <w:r w:rsidR="00314F38" w:rsidRPr="00314F38">
              <w:rPr>
                <w:rFonts w:ascii="Arial" w:hAnsi="Arial"/>
                <w:sz w:val="18"/>
                <w:szCs w:val="18"/>
                <w:lang w:val="en-GB"/>
              </w:rPr>
              <w:t>}}</w:t>
            </w:r>
            <w:r w:rsidRPr="00314F38">
              <w:rPr>
                <w:rFonts w:ascii="Arial" w:hAnsi="Arial"/>
                <w:sz w:val="18"/>
                <w:szCs w:val="18"/>
                <w:lang w:val="en-GB"/>
              </w:rPr>
              <w:t xml:space="preserve"> mm</w:t>
            </w:r>
          </w:p>
        </w:tc>
      </w:tr>
      <w:tr w:rsidR="009F02C7" w:rsidRPr="00BA4D2F" w14:paraId="48A8B853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268D6C2" w14:textId="77777777" w:rsidR="009F02C7" w:rsidRPr="00165EAB" w:rsidRDefault="00823196" w:rsidP="00823196">
            <w:pPr>
              <w:spacing w:before="40" w:after="40"/>
              <w:rPr>
                <w:rFonts w:ascii="Arial" w:hAnsi="Arial"/>
                <w:b/>
                <w:sz w:val="18"/>
                <w:szCs w:val="18"/>
                <w:lang w:val="it-IT"/>
              </w:rPr>
            </w:pPr>
            <w:r w:rsidRPr="00165EAB">
              <w:rPr>
                <w:rFonts w:ascii="Arial" w:hAnsi="Arial"/>
                <w:b/>
                <w:sz w:val="18"/>
                <w:szCs w:val="18"/>
                <w:lang w:val="it-IT"/>
              </w:rPr>
              <w:t>Cantidad j</w:t>
            </w:r>
            <w:r w:rsidR="009F02C7" w:rsidRPr="00165EAB">
              <w:rPr>
                <w:rFonts w:ascii="Arial" w:hAnsi="Arial"/>
                <w:b/>
                <w:sz w:val="18"/>
                <w:szCs w:val="18"/>
                <w:lang w:val="it-IT"/>
              </w:rPr>
              <w:t xml:space="preserve">aulas con venturi / </w:t>
            </w:r>
            <w:r w:rsidRPr="00165EAB">
              <w:rPr>
                <w:rFonts w:ascii="Arial" w:hAnsi="Arial"/>
                <w:b/>
                <w:i/>
                <w:sz w:val="16"/>
                <w:szCs w:val="16"/>
                <w:lang w:val="it-IT"/>
              </w:rPr>
              <w:t>C</w:t>
            </w:r>
            <w:r w:rsidR="009F02C7" w:rsidRPr="00165EAB">
              <w:rPr>
                <w:rFonts w:ascii="Arial" w:hAnsi="Arial"/>
                <w:b/>
                <w:i/>
                <w:sz w:val="16"/>
                <w:szCs w:val="16"/>
                <w:lang w:val="it-IT"/>
              </w:rPr>
              <w:t>ages with venturi</w:t>
            </w:r>
            <w:r w:rsidRPr="00165EAB">
              <w:rPr>
                <w:rFonts w:ascii="Arial" w:hAnsi="Arial"/>
                <w:b/>
                <w:i/>
                <w:sz w:val="16"/>
                <w:szCs w:val="16"/>
                <w:lang w:val="it-IT"/>
              </w:rPr>
              <w:t xml:space="preserve"> quantity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B039316" w14:textId="77777777" w:rsidR="009F02C7" w:rsidRPr="00BA4D2F" w:rsidRDefault="009F02C7" w:rsidP="00D11EAE">
            <w:pPr>
              <w:spacing w:before="40" w:after="40"/>
              <w:jc w:val="right"/>
              <w:rPr>
                <w:rFonts w:ascii="Arial" w:hAnsi="Arial"/>
              </w:rPr>
            </w:pPr>
            <w:r w:rsidRPr="00BA4D2F"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32E9F30" w14:textId="3B1EA0D9" w:rsidR="009F02C7" w:rsidRPr="00BA4D2F" w:rsidRDefault="00E108EF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NUM_MANGAS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E9DD95E" w14:textId="6E712B66" w:rsidR="009F02C7" w:rsidRPr="00BA4D2F" w:rsidRDefault="00F7504D" w:rsidP="001C276B">
            <w:pPr>
              <w:spacing w:before="40" w:after="4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F7504D">
              <w:rPr>
                <w:rFonts w:ascii="Arial" w:hAnsi="Arial"/>
                <w:sz w:val="18"/>
                <w:szCs w:val="18"/>
                <w:highlight w:val="yellow"/>
              </w:rPr>
              <w:t>MAT_JAULA</w:t>
            </w:r>
            <w:r>
              <w:rPr>
                <w:rFonts w:ascii="Arial" w:hAnsi="Arial"/>
                <w:sz w:val="18"/>
                <w:szCs w:val="18"/>
              </w:rPr>
              <w:t>}}</w:t>
            </w:r>
            <w:r w:rsidR="009F02C7" w:rsidRPr="00BA4D2F">
              <w:rPr>
                <w:rFonts w:ascii="Arial" w:hAnsi="Arial"/>
                <w:i/>
                <w:sz w:val="16"/>
                <w:szCs w:val="16"/>
              </w:rPr>
              <w:t xml:space="preserve"> </w:t>
            </w:r>
          </w:p>
        </w:tc>
      </w:tr>
      <w:tr w:rsidR="00307A3B" w14:paraId="67B7F409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BB42571" w14:textId="77777777" w:rsidR="00307A3B" w:rsidRPr="00627A09" w:rsidRDefault="00307A3B" w:rsidP="00432F47">
            <w:pPr>
              <w:spacing w:before="40" w:after="40"/>
              <w:rPr>
                <w:rFonts w:ascii="Arial" w:hAnsi="Arial"/>
                <w:b/>
                <w:i/>
                <w:sz w:val="18"/>
                <w:szCs w:val="18"/>
              </w:rPr>
            </w:pPr>
            <w:r w:rsidRPr="00BA4D2F">
              <w:rPr>
                <w:rFonts w:ascii="Arial" w:hAnsi="Arial"/>
                <w:b/>
                <w:sz w:val="18"/>
                <w:szCs w:val="18"/>
              </w:rPr>
              <w:lastRenderedPageBreak/>
              <w:t>Sistem</w:t>
            </w:r>
            <w:r w:rsidRPr="00627A09">
              <w:rPr>
                <w:rFonts w:ascii="Arial" w:hAnsi="Arial"/>
                <w:b/>
                <w:sz w:val="18"/>
                <w:szCs w:val="18"/>
              </w:rPr>
              <w:t xml:space="preserve">a de limpieza / </w:t>
            </w:r>
            <w:r w:rsidRPr="00627A09">
              <w:rPr>
                <w:rFonts w:ascii="Arial" w:hAnsi="Arial"/>
                <w:b/>
                <w:sz w:val="16"/>
                <w:szCs w:val="16"/>
              </w:rPr>
              <w:t>C</w:t>
            </w:r>
            <w:r w:rsidRPr="00627A09">
              <w:rPr>
                <w:rFonts w:ascii="Arial" w:hAnsi="Arial"/>
                <w:b/>
                <w:i/>
                <w:sz w:val="16"/>
                <w:szCs w:val="16"/>
              </w:rPr>
              <w:t>leaning system</w:t>
            </w:r>
            <w:r>
              <w:rPr>
                <w:rFonts w:ascii="Arial" w:hAnsi="Arial"/>
                <w:b/>
                <w:i/>
                <w:sz w:val="16"/>
                <w:szCs w:val="16"/>
              </w:rPr>
              <w:t xml:space="preserve"> (Jet Pulse)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90D1900" w14:textId="77777777" w:rsidR="00307A3B" w:rsidRDefault="00307A3B" w:rsidP="00D11EAE">
            <w:pPr>
              <w:spacing w:before="40" w:after="40"/>
              <w:jc w:val="right"/>
              <w:rPr>
                <w:rFonts w:ascii="Arial" w:hAnsi="Arial"/>
              </w:rPr>
            </w:pP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684CA47" w14:textId="77777777" w:rsidR="00307A3B" w:rsidRPr="00042556" w:rsidRDefault="00307A3B" w:rsidP="001C276B">
            <w:pPr>
              <w:spacing w:before="40" w:after="40"/>
              <w:jc w:val="right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F50BEE3" w14:textId="77777777" w:rsidR="00307A3B" w:rsidRPr="00042556" w:rsidRDefault="00307A3B" w:rsidP="001C276B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437FF2" w:rsidRPr="001E24CF" w14:paraId="4D2A7B91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719FADA" w14:textId="77777777" w:rsidR="00F62E78" w:rsidRPr="00042556" w:rsidRDefault="00C7610F" w:rsidP="00C7610F">
            <w:pPr>
              <w:spacing w:before="40" w:after="40"/>
              <w:ind w:left="-132" w:firstLine="132"/>
              <w:rPr>
                <w:rFonts w:ascii="Arial" w:hAnsi="Arial"/>
                <w:i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    </w:t>
            </w:r>
            <w:r w:rsidR="00520B76">
              <w:rPr>
                <w:rFonts w:ascii="Arial" w:hAnsi="Arial"/>
                <w:sz w:val="18"/>
                <w:szCs w:val="18"/>
              </w:rPr>
              <w:t xml:space="preserve">Ø </w:t>
            </w:r>
            <w:r w:rsidR="00823196">
              <w:rPr>
                <w:rFonts w:ascii="Arial" w:hAnsi="Arial"/>
                <w:sz w:val="18"/>
                <w:szCs w:val="18"/>
              </w:rPr>
              <w:t>Colecto</w:t>
            </w:r>
            <w:r w:rsidR="001A64A2" w:rsidRPr="00042556">
              <w:rPr>
                <w:rFonts w:ascii="Arial" w:hAnsi="Arial"/>
                <w:sz w:val="18"/>
                <w:szCs w:val="18"/>
              </w:rPr>
              <w:t xml:space="preserve">r de limpieza / </w:t>
            </w:r>
            <w:r w:rsidR="00520B76">
              <w:rPr>
                <w:rFonts w:ascii="Arial" w:hAnsi="Arial"/>
                <w:sz w:val="18"/>
                <w:szCs w:val="18"/>
              </w:rPr>
              <w:t xml:space="preserve">Ø </w:t>
            </w:r>
            <w:r w:rsidR="00432F47" w:rsidRPr="00AE2456">
              <w:rPr>
                <w:rFonts w:ascii="Arial" w:hAnsi="Arial"/>
                <w:i/>
                <w:sz w:val="16"/>
                <w:szCs w:val="16"/>
              </w:rPr>
              <w:t>A</w:t>
            </w:r>
            <w:r w:rsidR="001A64A2" w:rsidRPr="00AE2456">
              <w:rPr>
                <w:rFonts w:ascii="Arial" w:hAnsi="Arial"/>
                <w:i/>
                <w:sz w:val="16"/>
                <w:szCs w:val="16"/>
              </w:rPr>
              <w:t>ir pressure</w:t>
            </w:r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tank</w:t>
            </w:r>
            <w:r w:rsidR="00307A3B">
              <w:rPr>
                <w:rFonts w:ascii="Arial" w:hAnsi="Arial"/>
                <w:i/>
                <w:sz w:val="16"/>
                <w:szCs w:val="16"/>
              </w:rPr>
              <w:t xml:space="preserve"> ……………</w:t>
            </w:r>
            <w:r w:rsidR="00520B76">
              <w:rPr>
                <w:rFonts w:ascii="Arial" w:hAnsi="Arial"/>
                <w:i/>
                <w:sz w:val="16"/>
                <w:szCs w:val="16"/>
              </w:rPr>
              <w:t>….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AB94127" w14:textId="77777777" w:rsidR="00437FF2" w:rsidRDefault="00437FF2" w:rsidP="00D11EAE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0056BB5" w14:textId="2529FF17" w:rsidR="00437FF2" w:rsidRPr="00042556" w:rsidRDefault="00987921" w:rsidP="001C276B">
            <w:pPr>
              <w:spacing w:before="40" w:after="40"/>
              <w:ind w:left="-132" w:firstLine="13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="00747FFA" w:rsidRPr="00747FFA">
              <w:rPr>
                <w:rFonts w:ascii="Arial" w:hAnsi="Arial"/>
                <w:sz w:val="18"/>
                <w:szCs w:val="18"/>
                <w:highlight w:val="yellow"/>
              </w:rPr>
              <w:t>DIAM_COL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B01BFDE" w14:textId="69C0B1D1" w:rsidR="00437FF2" w:rsidRPr="001E24CF" w:rsidRDefault="00667777" w:rsidP="001C276B">
            <w:pPr>
              <w:spacing w:before="40" w:after="40"/>
              <w:ind w:left="-132" w:right="-353" w:firstLine="132"/>
              <w:jc w:val="both"/>
              <w:rPr>
                <w:rFonts w:ascii="Arial" w:hAnsi="Arial"/>
                <w:sz w:val="18"/>
                <w:szCs w:val="18"/>
                <w:lang w:val="en-GB"/>
              </w:rPr>
            </w:pPr>
            <w:r w:rsidRPr="001E24CF">
              <w:rPr>
                <w:rFonts w:ascii="Arial" w:hAnsi="Arial"/>
                <w:sz w:val="18"/>
                <w:szCs w:val="18"/>
                <w:lang w:val="en-GB"/>
              </w:rPr>
              <w:t>“</w:t>
            </w:r>
            <w:r w:rsidR="001A64A2" w:rsidRPr="001E24CF">
              <w:rPr>
                <w:rFonts w:ascii="Arial" w:hAnsi="Arial"/>
                <w:sz w:val="18"/>
                <w:szCs w:val="18"/>
                <w:lang w:val="en-GB"/>
              </w:rPr>
              <w:t xml:space="preserve"> </w:t>
            </w:r>
            <w:r w:rsidR="00E20352" w:rsidRPr="001E24CF">
              <w:rPr>
                <w:rFonts w:ascii="Arial" w:hAnsi="Arial"/>
                <w:sz w:val="18"/>
                <w:szCs w:val="18"/>
                <w:lang w:val="en-GB"/>
              </w:rPr>
              <w:t xml:space="preserve">Acero pintado / </w:t>
            </w:r>
            <w:r w:rsidR="00E20352" w:rsidRPr="001E24CF">
              <w:rPr>
                <w:rFonts w:ascii="Arial" w:hAnsi="Arial"/>
                <w:i/>
                <w:sz w:val="16"/>
                <w:szCs w:val="16"/>
                <w:lang w:val="en-GB"/>
              </w:rPr>
              <w:t>Painted steel</w:t>
            </w:r>
            <w:r w:rsidR="00E20352" w:rsidRPr="001E24CF">
              <w:rPr>
                <w:rFonts w:ascii="Arial" w:hAnsi="Arial"/>
                <w:sz w:val="16"/>
                <w:szCs w:val="16"/>
                <w:lang w:val="en-GB"/>
              </w:rPr>
              <w:t xml:space="preserve"> </w:t>
            </w:r>
            <w:r w:rsidR="001E24CF">
              <w:rPr>
                <w:rFonts w:ascii="Arial" w:hAnsi="Arial"/>
                <w:sz w:val="16"/>
                <w:szCs w:val="16"/>
                <w:lang w:val="en-GB"/>
              </w:rPr>
              <w:t xml:space="preserve"> </w:t>
            </w:r>
            <w:r w:rsidR="001E24CF" w:rsidRPr="001E24CF">
              <w:rPr>
                <w:rFonts w:ascii="Arial" w:hAnsi="Arial"/>
                <w:sz w:val="18"/>
                <w:szCs w:val="18"/>
                <w:lang w:val="en-GB"/>
              </w:rPr>
              <w:t>C2 ISO</w:t>
            </w:r>
            <w:r w:rsidR="001E24CF">
              <w:rPr>
                <w:rFonts w:ascii="Arial" w:hAnsi="Arial"/>
                <w:sz w:val="18"/>
                <w:szCs w:val="18"/>
                <w:lang w:val="en-GB"/>
              </w:rPr>
              <w:t>-</w:t>
            </w:r>
            <w:r w:rsidR="001E24CF" w:rsidRPr="001E24CF">
              <w:rPr>
                <w:rFonts w:ascii="Arial" w:hAnsi="Arial"/>
                <w:sz w:val="18"/>
                <w:szCs w:val="18"/>
                <w:lang w:val="en-GB"/>
              </w:rPr>
              <w:t>12944</w:t>
            </w:r>
          </w:p>
        </w:tc>
      </w:tr>
      <w:tr w:rsidR="00307A3B" w:rsidRPr="00987921" w14:paraId="49C1CFE6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1D3544C" w14:textId="77777777" w:rsidR="00307A3B" w:rsidRPr="00042556" w:rsidRDefault="00307A3B" w:rsidP="00204FED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</w:rPr>
            </w:pPr>
            <w:r w:rsidRPr="001E24CF">
              <w:rPr>
                <w:rFonts w:ascii="Arial" w:hAnsi="Arial"/>
                <w:sz w:val="18"/>
                <w:szCs w:val="18"/>
                <w:lang w:val="en-GB"/>
              </w:rPr>
              <w:t xml:space="preserve">     </w:t>
            </w:r>
            <w:r w:rsidRPr="00042556">
              <w:rPr>
                <w:rFonts w:ascii="Arial" w:hAnsi="Arial"/>
                <w:sz w:val="18"/>
                <w:szCs w:val="18"/>
              </w:rPr>
              <w:t>Cant</w:t>
            </w:r>
            <w:r w:rsidR="00204FED">
              <w:rPr>
                <w:rFonts w:ascii="Arial" w:hAnsi="Arial"/>
                <w:sz w:val="18"/>
                <w:szCs w:val="18"/>
              </w:rPr>
              <w:t>idad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 válvulas membrana / </w:t>
            </w:r>
            <w:r w:rsidRPr="00AE2456">
              <w:rPr>
                <w:rFonts w:ascii="Arial" w:hAnsi="Arial"/>
                <w:i/>
                <w:sz w:val="16"/>
                <w:szCs w:val="16"/>
              </w:rPr>
              <w:t>Membrane valve quantit</w:t>
            </w:r>
            <w:r w:rsidR="00204FED">
              <w:rPr>
                <w:rFonts w:ascii="Arial" w:hAnsi="Arial"/>
                <w:i/>
                <w:sz w:val="16"/>
                <w:szCs w:val="16"/>
              </w:rPr>
              <w:t>y ..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355D3A8" w14:textId="77777777" w:rsidR="00307A3B" w:rsidRDefault="00307A3B" w:rsidP="00D11EAE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1EA5AB2D" w14:textId="4F76EE33" w:rsidR="00307A3B" w:rsidRPr="00042556" w:rsidRDefault="00E108EF" w:rsidP="001C276B">
            <w:pPr>
              <w:spacing w:before="40" w:after="40"/>
              <w:ind w:left="-132" w:firstLine="13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NUM_VALV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54A49A57" w14:textId="0466677D" w:rsidR="00307A3B" w:rsidRPr="00520B76" w:rsidRDefault="00520B76" w:rsidP="00520B76">
            <w:pPr>
              <w:spacing w:before="40" w:after="40"/>
              <w:ind w:left="-132" w:right="-353" w:firstLine="132"/>
              <w:jc w:val="both"/>
              <w:rPr>
                <w:rFonts w:ascii="Arial" w:hAnsi="Arial"/>
                <w:sz w:val="18"/>
                <w:szCs w:val="18"/>
                <w:lang w:val="en-US"/>
              </w:rPr>
            </w:pPr>
            <w:r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Ø</w:t>
            </w:r>
            <w:r w:rsidR="00F40717">
              <w:rPr>
                <w:rFonts w:ascii="Arial" w:hAnsi="Arial"/>
                <w:i/>
                <w:sz w:val="16"/>
                <w:szCs w:val="16"/>
                <w:lang w:val="en-US"/>
              </w:rPr>
              <w:t>{{</w:t>
            </w:r>
            <w:r w:rsidR="00747FFA" w:rsidRPr="00747FFA">
              <w:rPr>
                <w:rFonts w:ascii="Arial" w:hAnsi="Arial"/>
                <w:i/>
                <w:sz w:val="16"/>
                <w:szCs w:val="16"/>
                <w:highlight w:val="yellow"/>
                <w:lang w:val="en-US"/>
              </w:rPr>
              <w:t>DIAM_ELE</w:t>
            </w:r>
            <w:r w:rsidR="00F40717">
              <w:rPr>
                <w:rFonts w:ascii="Arial" w:hAnsi="Arial"/>
                <w:i/>
                <w:sz w:val="16"/>
                <w:szCs w:val="16"/>
                <w:lang w:val="en-US"/>
              </w:rPr>
              <w:t>}}</w:t>
            </w:r>
            <w:r w:rsidR="00204FED"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".</w:t>
            </w:r>
            <w:r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 xml:space="preserve"> </w:t>
            </w:r>
            <w:r w:rsidRPr="00520B76">
              <w:rPr>
                <w:rFonts w:ascii="Arial" w:hAnsi="Arial"/>
                <w:sz w:val="18"/>
                <w:szCs w:val="18"/>
                <w:lang w:val="en-US"/>
              </w:rPr>
              <w:t>Aluminio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520B76">
              <w:rPr>
                <w:rFonts w:ascii="Arial" w:hAnsi="Arial"/>
                <w:sz w:val="18"/>
                <w:szCs w:val="18"/>
                <w:lang w:val="en-US"/>
              </w:rPr>
              <w:t>integradas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="00307A3B" w:rsidRPr="00520B76">
              <w:rPr>
                <w:rFonts w:ascii="Arial" w:hAnsi="Arial"/>
                <w:sz w:val="18"/>
                <w:szCs w:val="18"/>
                <w:lang w:val="en-US"/>
              </w:rPr>
              <w:t>/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Aluminium</w:t>
            </w:r>
            <w:r w:rsidRPr="00520B76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/>
                <w:i/>
                <w:sz w:val="16"/>
                <w:szCs w:val="16"/>
                <w:lang w:val="en-US"/>
              </w:rPr>
              <w:t>f</w:t>
            </w:r>
            <w:r w:rsidR="00307A3B" w:rsidRPr="00520B76">
              <w:rPr>
                <w:rFonts w:ascii="Arial" w:hAnsi="Arial"/>
                <w:i/>
                <w:sz w:val="16"/>
                <w:szCs w:val="16"/>
                <w:lang w:val="en-US"/>
              </w:rPr>
              <w:t>ull immersion</w:t>
            </w:r>
          </w:p>
        </w:tc>
      </w:tr>
      <w:tr w:rsidR="00D40B3F" w14:paraId="1680B036" w14:textId="77777777" w:rsidTr="00520B76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2B5191A8" w14:textId="77777777" w:rsidR="00D40B3F" w:rsidRPr="00042556" w:rsidRDefault="00D40B3F" w:rsidP="00B04550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</w:rPr>
            </w:pPr>
            <w:r w:rsidRPr="007A6B28">
              <w:rPr>
                <w:rFonts w:ascii="Arial" w:hAnsi="Arial"/>
                <w:sz w:val="18"/>
                <w:szCs w:val="18"/>
                <w:lang w:val="es-ES"/>
              </w:rPr>
              <w:t xml:space="preserve">     </w:t>
            </w:r>
            <w:r>
              <w:rPr>
                <w:rFonts w:ascii="Arial" w:hAnsi="Arial"/>
                <w:sz w:val="18"/>
                <w:szCs w:val="18"/>
              </w:rPr>
              <w:t>Cantidad e</w:t>
            </w:r>
            <w:r w:rsidRPr="00042556">
              <w:rPr>
                <w:rFonts w:ascii="Arial" w:hAnsi="Arial"/>
                <w:sz w:val="18"/>
                <w:szCs w:val="18"/>
              </w:rPr>
              <w:t>lectroválvu</w:t>
            </w:r>
            <w:r>
              <w:rPr>
                <w:rFonts w:ascii="Arial" w:hAnsi="Arial"/>
                <w:sz w:val="18"/>
                <w:szCs w:val="18"/>
              </w:rPr>
              <w:t>l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as </w:t>
            </w:r>
            <w:r w:rsidRPr="00042556">
              <w:rPr>
                <w:rFonts w:ascii="Arial" w:hAnsi="Arial"/>
                <w:i/>
                <w:sz w:val="18"/>
                <w:szCs w:val="18"/>
              </w:rPr>
              <w:t xml:space="preserve">/ </w:t>
            </w:r>
            <w:r w:rsidRPr="00AE2456">
              <w:rPr>
                <w:rFonts w:ascii="Arial" w:hAnsi="Arial"/>
                <w:i/>
                <w:sz w:val="16"/>
                <w:szCs w:val="16"/>
              </w:rPr>
              <w:t>Solenoid valves</w:t>
            </w:r>
            <w:r>
              <w:rPr>
                <w:rFonts w:ascii="Arial" w:hAnsi="Arial"/>
                <w:i/>
                <w:sz w:val="16"/>
                <w:szCs w:val="16"/>
              </w:rPr>
              <w:t xml:space="preserve"> quantity</w:t>
            </w:r>
            <w:r w:rsidR="00307A3B">
              <w:rPr>
                <w:rFonts w:ascii="Arial" w:hAnsi="Arial"/>
                <w:i/>
                <w:sz w:val="16"/>
                <w:szCs w:val="16"/>
              </w:rPr>
              <w:t xml:space="preserve"> ……….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34DB178" w14:textId="77777777" w:rsidR="00D40B3F" w:rsidRDefault="00D40B3F" w:rsidP="00B04550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977" w:type="dxa"/>
            <w:gridSpan w:val="3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69E47D3" w14:textId="309059F7" w:rsidR="00D40B3F" w:rsidRPr="00042556" w:rsidRDefault="00E108EF" w:rsidP="00B04550">
            <w:pPr>
              <w:spacing w:before="40" w:after="40"/>
              <w:ind w:left="-132" w:firstLine="132"/>
              <w:jc w:val="righ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E108EF">
              <w:rPr>
                <w:rFonts w:ascii="Arial" w:hAnsi="Arial"/>
                <w:sz w:val="18"/>
                <w:szCs w:val="18"/>
                <w:highlight w:val="yellow"/>
              </w:rPr>
              <w:t>NUM_VALV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  <w:tc>
          <w:tcPr>
            <w:tcW w:w="4055" w:type="dxa"/>
            <w:gridSpan w:val="4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1362D9E" w14:textId="77777777" w:rsidR="00D40B3F" w:rsidRPr="00042556" w:rsidRDefault="00D40B3F" w:rsidP="00B04550">
            <w:pPr>
              <w:spacing w:before="40" w:after="40"/>
              <w:ind w:right="-353"/>
              <w:jc w:val="both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>24 Vcc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="00627A09">
              <w:rPr>
                <w:rFonts w:ascii="Arial" w:hAnsi="Arial"/>
                <w:sz w:val="18"/>
                <w:szCs w:val="18"/>
              </w:rPr>
              <w:t>/ IP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65 </w:t>
            </w:r>
          </w:p>
        </w:tc>
      </w:tr>
      <w:tr w:rsidR="00204FED" w:rsidRPr="00204FED" w14:paraId="3E5FB641" w14:textId="77777777" w:rsidTr="00605F6C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61F4C8BB" w14:textId="77777777" w:rsidR="00204FED" w:rsidRPr="00042556" w:rsidRDefault="00204FED" w:rsidP="00AE2456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</w:rPr>
            </w:pPr>
            <w:r w:rsidRPr="00042556">
              <w:rPr>
                <w:rFonts w:ascii="Arial" w:hAnsi="Arial"/>
                <w:sz w:val="18"/>
                <w:szCs w:val="18"/>
              </w:rPr>
              <w:t xml:space="preserve">     Controlador de limpieza / </w:t>
            </w:r>
            <w:r w:rsidRPr="00AE2456">
              <w:rPr>
                <w:rFonts w:ascii="Arial" w:hAnsi="Arial"/>
                <w:sz w:val="16"/>
                <w:szCs w:val="16"/>
              </w:rPr>
              <w:t>C</w:t>
            </w:r>
            <w:r w:rsidRPr="00AE2456">
              <w:rPr>
                <w:rFonts w:ascii="Arial" w:hAnsi="Arial"/>
                <w:i/>
                <w:sz w:val="16"/>
                <w:szCs w:val="16"/>
              </w:rPr>
              <w:t>leaning controller</w:t>
            </w:r>
            <w:r>
              <w:rPr>
                <w:rFonts w:ascii="Arial" w:hAnsi="Arial"/>
                <w:i/>
                <w:sz w:val="16"/>
                <w:szCs w:val="16"/>
              </w:rPr>
              <w:t xml:space="preserve"> 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06C58D5C" w14:textId="77777777" w:rsidR="00204FED" w:rsidRDefault="00204FED" w:rsidP="00D11EAE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center"/>
          </w:tcPr>
          <w:p w14:paraId="63CCAEED" w14:textId="658179DF" w:rsidR="00204FED" w:rsidRPr="00E108EF" w:rsidRDefault="007A6B28" w:rsidP="00E41190">
            <w:pPr>
              <w:spacing w:before="40" w:after="40"/>
              <w:ind w:left="-132" w:firstLine="132"/>
              <w:rPr>
                <w:rFonts w:ascii="Arial" w:hAnsi="Arial"/>
                <w:sz w:val="18"/>
                <w:szCs w:val="18"/>
                <w:lang w:val="es-ES"/>
              </w:rPr>
            </w:pPr>
            <w:r>
              <w:rPr>
                <w:rFonts w:ascii="Arial" w:hAnsi="Arial"/>
                <w:sz w:val="18"/>
                <w:szCs w:val="18"/>
                <w:lang w:val="es-ES"/>
              </w:rPr>
              <w:t>{{</w:t>
            </w:r>
            <w:r w:rsidRPr="007A6B28">
              <w:rPr>
                <w:rFonts w:ascii="Arial" w:hAnsi="Arial"/>
                <w:sz w:val="18"/>
                <w:szCs w:val="18"/>
                <w:highlight w:val="yellow"/>
                <w:lang w:val="es-ES"/>
              </w:rPr>
              <w:t>TIMER_MAN_CT</w:t>
            </w:r>
            <w:r>
              <w:rPr>
                <w:rFonts w:ascii="Arial" w:hAnsi="Arial"/>
                <w:sz w:val="18"/>
                <w:szCs w:val="18"/>
                <w:lang w:val="es-ES"/>
              </w:rPr>
              <w:t>}}</w:t>
            </w:r>
          </w:p>
        </w:tc>
      </w:tr>
      <w:tr w:rsidR="00204FED" w14:paraId="52A5D481" w14:textId="77777777" w:rsidTr="00C16745">
        <w:trPr>
          <w:cantSplit/>
          <w:trHeight w:val="255"/>
        </w:trPr>
        <w:tc>
          <w:tcPr>
            <w:tcW w:w="4817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78DFB4A0" w14:textId="77777777" w:rsidR="00204FED" w:rsidRPr="00042556" w:rsidRDefault="00204FED" w:rsidP="002A0B9E">
            <w:pPr>
              <w:spacing w:before="40" w:after="40"/>
              <w:ind w:left="-132" w:right="-353" w:firstLine="132"/>
              <w:rPr>
                <w:rFonts w:ascii="Arial" w:hAnsi="Arial"/>
                <w:sz w:val="18"/>
                <w:szCs w:val="18"/>
              </w:rPr>
            </w:pPr>
            <w:r w:rsidRPr="00204FED">
              <w:rPr>
                <w:rFonts w:ascii="Arial" w:hAnsi="Arial"/>
                <w:sz w:val="18"/>
                <w:szCs w:val="18"/>
                <w:lang w:val="es-ES"/>
              </w:rPr>
              <w:t xml:space="preserve">     </w:t>
            </w:r>
            <w:r w:rsidR="00A94EF7">
              <w:rPr>
                <w:rFonts w:ascii="Arial" w:hAnsi="Arial"/>
                <w:sz w:val="18"/>
                <w:szCs w:val="18"/>
              </w:rPr>
              <w:t>Manó</w:t>
            </w:r>
            <w:r w:rsidRPr="00042556">
              <w:rPr>
                <w:rFonts w:ascii="Arial" w:hAnsi="Arial"/>
                <w:sz w:val="18"/>
                <w:szCs w:val="18"/>
              </w:rPr>
              <w:t xml:space="preserve">metro analógico </w:t>
            </w:r>
            <w:r>
              <w:rPr>
                <w:rFonts w:ascii="Arial" w:hAnsi="Arial"/>
                <w:i/>
                <w:sz w:val="18"/>
                <w:szCs w:val="18"/>
              </w:rPr>
              <w:t>/</w:t>
            </w:r>
            <w:r w:rsidRPr="00AE2456">
              <w:rPr>
                <w:rFonts w:ascii="Arial" w:hAnsi="Arial"/>
                <w:i/>
                <w:sz w:val="16"/>
                <w:szCs w:val="16"/>
              </w:rPr>
              <w:t xml:space="preserve"> Analogue manometer</w:t>
            </w:r>
            <w:r>
              <w:rPr>
                <w:rFonts w:ascii="Arial" w:hAnsi="Arial"/>
                <w:i/>
                <w:sz w:val="16"/>
                <w:szCs w:val="16"/>
              </w:rPr>
              <w:t xml:space="preserve"> ………………</w:t>
            </w:r>
          </w:p>
        </w:tc>
        <w:tc>
          <w:tcPr>
            <w:tcW w:w="16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3921563C" w14:textId="77777777" w:rsidR="00204FED" w:rsidRPr="0034565C" w:rsidRDefault="00204FED" w:rsidP="00432F47">
            <w:pPr>
              <w:spacing w:before="40" w:after="40"/>
              <w:ind w:left="-132" w:firstLine="1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</w:p>
        </w:tc>
        <w:tc>
          <w:tcPr>
            <w:tcW w:w="5032" w:type="dxa"/>
            <w:gridSpan w:val="7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</w:tcPr>
          <w:p w14:paraId="4EF61C3B" w14:textId="320F1A2C" w:rsidR="00204FED" w:rsidRPr="00E108EF" w:rsidRDefault="007A6B28" w:rsidP="00D11EAE">
            <w:pPr>
              <w:spacing w:before="40" w:after="40"/>
              <w:ind w:left="-132" w:right="-353" w:firstLine="132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{{</w:t>
            </w:r>
            <w:r w:rsidRPr="007A6B28">
              <w:rPr>
                <w:rFonts w:ascii="Arial" w:hAnsi="Arial"/>
                <w:sz w:val="18"/>
                <w:szCs w:val="18"/>
                <w:highlight w:val="yellow"/>
              </w:rPr>
              <w:t>MAN_CT</w:t>
            </w:r>
            <w:r>
              <w:rPr>
                <w:rFonts w:ascii="Arial" w:hAnsi="Arial"/>
                <w:sz w:val="18"/>
                <w:szCs w:val="18"/>
              </w:rPr>
              <w:t>}}</w:t>
            </w:r>
          </w:p>
        </w:tc>
      </w:tr>
      <w:tr w:rsidR="005D6507" w:rsidRPr="000E527B" w14:paraId="3D7791A1" w14:textId="77777777" w:rsidTr="00D40B3F">
        <w:trPr>
          <w:cantSplit/>
          <w:trHeight w:val="255"/>
        </w:trPr>
        <w:tc>
          <w:tcPr>
            <w:tcW w:w="10009" w:type="dxa"/>
            <w:gridSpan w:val="9"/>
            <w:tcBorders>
              <w:top w:val="single" w:sz="2" w:space="0" w:color="BFBFBF" w:themeColor="background1" w:themeShade="BF"/>
              <w:bottom w:val="single" w:sz="8" w:space="0" w:color="auto"/>
            </w:tcBorders>
          </w:tcPr>
          <w:p w14:paraId="3ED6473C" w14:textId="77777777" w:rsidR="005D6507" w:rsidRPr="00B51D4D" w:rsidRDefault="005D6507" w:rsidP="00F57423">
            <w:pPr>
              <w:pStyle w:val="Heading4"/>
              <w:spacing w:before="120" w:after="0"/>
              <w:rPr>
                <w:sz w:val="18"/>
                <w:szCs w:val="18"/>
                <w:u w:val="none"/>
              </w:rPr>
            </w:pPr>
            <w:r w:rsidRPr="00311B7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>OBSERVACIONES</w:t>
            </w:r>
            <w:r w:rsidR="00432F47" w:rsidRPr="00311B7C">
              <w:rPr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/</w:t>
            </w:r>
            <w:r w:rsidR="00432F47" w:rsidRPr="00311B7C">
              <w:rPr>
                <w:i/>
                <w:sz w:val="18"/>
                <w:szCs w:val="18"/>
                <w:u w:val="none"/>
                <w14:shadow w14:blurRad="0" w14:dist="0" w14:dir="0" w14:sx="0" w14:sy="0" w14:kx="0" w14:ky="0" w14:algn="none">
                  <w14:srgbClr w14:val="000000"/>
                </w14:shadow>
              </w:rPr>
              <w:t xml:space="preserve"> COMMENTS</w:t>
            </w:r>
          </w:p>
        </w:tc>
      </w:tr>
    </w:tbl>
    <w:p w14:paraId="4440A2C1" w14:textId="77777777" w:rsidR="00437FF2" w:rsidRPr="00B51D4D" w:rsidRDefault="00437FF2" w:rsidP="00B51D4D"/>
    <w:sectPr w:rsidR="00437FF2" w:rsidRPr="00B51D4D" w:rsidSect="00B51D4D">
      <w:headerReference w:type="default" r:id="rId8"/>
      <w:footerReference w:type="even" r:id="rId9"/>
      <w:footerReference w:type="default" r:id="rId10"/>
      <w:pgSz w:w="11907" w:h="16840"/>
      <w:pgMar w:top="567" w:right="992" w:bottom="567" w:left="851" w:header="284" w:footer="595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53E23" w14:textId="77777777" w:rsidR="00464098" w:rsidRDefault="00464098">
      <w:r>
        <w:separator/>
      </w:r>
    </w:p>
  </w:endnote>
  <w:endnote w:type="continuationSeparator" w:id="0">
    <w:p w14:paraId="619FC070" w14:textId="77777777" w:rsidR="00464098" w:rsidRDefault="00464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BDF12" w14:textId="77777777" w:rsidR="00437FF2" w:rsidRDefault="00B528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7F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69765A" w14:textId="77777777" w:rsidR="00437FF2" w:rsidRDefault="00437F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1958D" w14:textId="77777777" w:rsidR="00437FF2" w:rsidRDefault="00437FF2">
    <w:pPr>
      <w:pStyle w:val="Footer"/>
      <w:framePr w:wrap="around" w:vAnchor="text" w:hAnchor="margin" w:xAlign="right" w:y="1"/>
      <w:rPr>
        <w:rStyle w:val="PageNumber"/>
      </w:rPr>
    </w:pPr>
  </w:p>
  <w:p w14:paraId="64A32CC5" w14:textId="77777777" w:rsidR="00437FF2" w:rsidRDefault="00437FF2">
    <w:pPr>
      <w:pStyle w:val="Footer"/>
      <w:ind w:right="360"/>
      <w:rPr>
        <w:rFonts w:ascii="Arial" w:hAnsi="Arial"/>
        <w:i/>
        <w:sz w:val="16"/>
      </w:rPr>
    </w:pPr>
  </w:p>
  <w:tbl>
    <w:tblPr>
      <w:tblW w:w="10200" w:type="dxa"/>
      <w:tblInd w:w="70" w:type="dxa"/>
      <w:tblBorders>
        <w:top w:val="single" w:sz="8" w:space="0" w:color="00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1"/>
      <w:gridCol w:w="7087"/>
      <w:gridCol w:w="1202"/>
    </w:tblGrid>
    <w:tr w:rsidR="00437FF2" w:rsidRPr="00E41190" w14:paraId="04ECF81B" w14:textId="77777777" w:rsidTr="00B51D4D">
      <w:tc>
        <w:tcPr>
          <w:tcW w:w="1911" w:type="dxa"/>
        </w:tcPr>
        <w:p w14:paraId="62F966A5" w14:textId="147D3166" w:rsidR="00437FF2" w:rsidRPr="0051561C" w:rsidRDefault="00311B7C" w:rsidP="00B51D4D">
          <w:pPr>
            <w:pStyle w:val="Footer"/>
            <w:spacing w:before="60"/>
            <w:rPr>
              <w:rFonts w:ascii="Arial" w:hAnsi="Arial" w:cs="Arial"/>
            </w:rPr>
          </w:pPr>
          <w:r w:rsidRPr="0051561C">
            <w:rPr>
              <w:rFonts w:ascii="Arial" w:hAnsi="Arial" w:cs="Arial"/>
            </w:rPr>
            <w:fldChar w:fldCharType="begin"/>
          </w:r>
          <w:r w:rsidRPr="0051561C">
            <w:rPr>
              <w:rFonts w:ascii="Arial" w:hAnsi="Arial" w:cs="Arial"/>
            </w:rPr>
            <w:instrText xml:space="preserve"> FILENAME   \* MERGEFORMAT </w:instrText>
          </w:r>
          <w:r w:rsidRPr="0051561C">
            <w:rPr>
              <w:rFonts w:ascii="Arial" w:hAnsi="Arial" w:cs="Arial"/>
            </w:rPr>
            <w:fldChar w:fldCharType="separate"/>
          </w:r>
          <w:r w:rsidR="00986ED1">
            <w:rPr>
              <w:rFonts w:ascii="Arial" w:hAnsi="Arial" w:cs="Arial"/>
              <w:noProof/>
              <w:snapToGrid w:val="0"/>
            </w:rPr>
            <w:t>{{</w:t>
          </w:r>
          <w:r w:rsidR="00986ED1" w:rsidRPr="00ED2FF3">
            <w:rPr>
              <w:rFonts w:ascii="Arial" w:hAnsi="Arial"/>
              <w:i/>
              <w:highlight w:val="yellow"/>
            </w:rPr>
            <w:t xml:space="preserve"> NOF</w:t>
          </w:r>
          <w:r w:rsidR="00986ED1">
            <w:rPr>
              <w:rFonts w:ascii="Arial" w:hAnsi="Arial" w:cs="Arial"/>
              <w:noProof/>
              <w:snapToGrid w:val="0"/>
            </w:rPr>
            <w:t>}}</w:t>
          </w:r>
          <w:r w:rsidRPr="0051561C">
            <w:rPr>
              <w:rFonts w:ascii="Arial" w:hAnsi="Arial" w:cs="Arial"/>
              <w:noProof/>
            </w:rPr>
            <w:fldChar w:fldCharType="end"/>
          </w:r>
        </w:p>
      </w:tc>
      <w:tc>
        <w:tcPr>
          <w:tcW w:w="7087" w:type="dxa"/>
        </w:tcPr>
        <w:p w14:paraId="14E3A30F" w14:textId="77777777" w:rsidR="00437FF2" w:rsidRPr="00E41190" w:rsidRDefault="00437FF2" w:rsidP="00753337">
          <w:pPr>
            <w:pStyle w:val="Footer"/>
            <w:rPr>
              <w:rFonts w:ascii="Arial" w:hAnsi="Arial"/>
              <w:i/>
              <w:sz w:val="12"/>
            </w:rPr>
          </w:pPr>
        </w:p>
        <w:p w14:paraId="7BF32520" w14:textId="77777777" w:rsidR="00437FF2" w:rsidRPr="00311B7C" w:rsidRDefault="00437FF2" w:rsidP="00753337">
          <w:pPr>
            <w:pStyle w:val="Footer"/>
            <w:rPr>
              <w:rFonts w:ascii="Arial" w:hAnsi="Arial"/>
              <w:sz w:val="16"/>
            </w:rPr>
          </w:pPr>
          <w:r w:rsidRPr="00311B7C">
            <w:rPr>
              <w:rFonts w:ascii="Arial" w:hAnsi="Arial"/>
              <w:sz w:val="12"/>
            </w:rPr>
            <w:t>Inscrita Registro Mercantil de Barcelona, Tomo 6.506, Folio 171, Hoja B-92.819, Inscripción 5ª -C.I.F. A-58.027.582</w:t>
          </w:r>
        </w:p>
      </w:tc>
      <w:tc>
        <w:tcPr>
          <w:tcW w:w="1202" w:type="dxa"/>
        </w:tcPr>
        <w:p w14:paraId="39E4430C" w14:textId="77777777" w:rsidR="00437FF2" w:rsidRPr="00E41190" w:rsidRDefault="00437FF2" w:rsidP="00B51D4D">
          <w:pPr>
            <w:pStyle w:val="Footer"/>
            <w:spacing w:before="60"/>
            <w:jc w:val="right"/>
            <w:rPr>
              <w:rFonts w:ascii="Arial" w:hAnsi="Arial"/>
            </w:rPr>
          </w:pPr>
          <w:r w:rsidRPr="00E41190">
            <w:rPr>
              <w:rFonts w:ascii="Arial" w:hAnsi="Arial"/>
              <w:snapToGrid w:val="0"/>
            </w:rPr>
            <w:t>Pág</w:t>
          </w:r>
          <w:r w:rsidR="00042556" w:rsidRPr="00E41190">
            <w:rPr>
              <w:rFonts w:ascii="Arial" w:hAnsi="Arial"/>
              <w:snapToGrid w:val="0"/>
            </w:rPr>
            <w:t>.</w:t>
          </w:r>
          <w:r w:rsidR="00055C2D" w:rsidRPr="00E41190">
            <w:rPr>
              <w:rFonts w:ascii="Arial" w:hAnsi="Arial"/>
              <w:snapToGrid w:val="0"/>
            </w:rPr>
            <w:t xml:space="preserve"> </w:t>
          </w:r>
          <w:r w:rsidR="00B528A9" w:rsidRPr="00E41190">
            <w:rPr>
              <w:rFonts w:ascii="Arial" w:hAnsi="Arial"/>
              <w:snapToGrid w:val="0"/>
            </w:rPr>
            <w:fldChar w:fldCharType="begin"/>
          </w:r>
          <w:r w:rsidR="00055C2D" w:rsidRPr="00E41190">
            <w:rPr>
              <w:rFonts w:ascii="Arial" w:hAnsi="Arial"/>
              <w:snapToGrid w:val="0"/>
            </w:rPr>
            <w:instrText xml:space="preserve"> PAGE   \* MERGEFORMAT </w:instrText>
          </w:r>
          <w:r w:rsidR="00B528A9" w:rsidRPr="00E41190">
            <w:rPr>
              <w:rFonts w:ascii="Arial" w:hAnsi="Arial"/>
              <w:snapToGrid w:val="0"/>
            </w:rPr>
            <w:fldChar w:fldCharType="separate"/>
          </w:r>
          <w:r w:rsidR="00311B7C">
            <w:rPr>
              <w:rFonts w:ascii="Arial" w:hAnsi="Arial"/>
              <w:noProof/>
              <w:snapToGrid w:val="0"/>
            </w:rPr>
            <w:t>5</w:t>
          </w:r>
          <w:r w:rsidR="00B528A9" w:rsidRPr="00E41190">
            <w:rPr>
              <w:rFonts w:ascii="Arial" w:hAnsi="Arial"/>
              <w:snapToGrid w:val="0"/>
            </w:rPr>
            <w:fldChar w:fldCharType="end"/>
          </w:r>
          <w:r w:rsidRPr="00E41190">
            <w:rPr>
              <w:rFonts w:ascii="Arial" w:hAnsi="Arial"/>
              <w:snapToGrid w:val="0"/>
            </w:rPr>
            <w:t xml:space="preserve"> </w:t>
          </w:r>
        </w:p>
      </w:tc>
    </w:tr>
  </w:tbl>
  <w:p w14:paraId="11F6E7FF" w14:textId="77777777" w:rsidR="00437FF2" w:rsidRDefault="00437FF2">
    <w:pPr>
      <w:pStyle w:val="Footer"/>
      <w:rPr>
        <w:rFonts w:ascii="Arial" w:hAnsi="Arial"/>
        <w:i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EB35A" w14:textId="77777777" w:rsidR="00464098" w:rsidRDefault="00464098">
      <w:r>
        <w:separator/>
      </w:r>
    </w:p>
  </w:footnote>
  <w:footnote w:type="continuationSeparator" w:id="0">
    <w:p w14:paraId="52A3B27A" w14:textId="77777777" w:rsidR="00464098" w:rsidRDefault="00464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5" w:type="dxa"/>
      <w:tblInd w:w="120" w:type="dxa"/>
      <w:tblBorders>
        <w:bottom w:val="single" w:sz="8" w:space="0" w:color="000000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5103"/>
      <w:gridCol w:w="5102"/>
    </w:tblGrid>
    <w:tr w:rsidR="00055C2D" w14:paraId="3C0A05F9" w14:textId="77777777" w:rsidTr="00B51D4D">
      <w:trPr>
        <w:cantSplit/>
        <w:trHeight w:val="87"/>
      </w:trPr>
      <w:tc>
        <w:tcPr>
          <w:tcW w:w="5103" w:type="dxa"/>
          <w:vAlign w:val="bottom"/>
        </w:tcPr>
        <w:p w14:paraId="34725276" w14:textId="77777777" w:rsidR="00055C2D" w:rsidRPr="00055C2D" w:rsidRDefault="00055C2D" w:rsidP="00703A57">
          <w:pPr>
            <w:pStyle w:val="Header"/>
            <w:rPr>
              <w:rFonts w:ascii="Arial" w:hAnsi="Arial" w:cs="Arial"/>
              <w:color w:val="000000"/>
              <w:sz w:val="12"/>
              <w:szCs w:val="12"/>
            </w:rPr>
          </w:pPr>
          <w:r w:rsidRPr="00055C2D">
            <w:rPr>
              <w:rFonts w:ascii="Arial" w:hAnsi="Arial" w:cs="Arial"/>
              <w:color w:val="000000"/>
              <w:sz w:val="12"/>
              <w:szCs w:val="12"/>
            </w:rPr>
            <w:t>R1</w:t>
          </w:r>
          <w:r w:rsidR="00B51D4D">
            <w:rPr>
              <w:rFonts w:ascii="Arial" w:hAnsi="Arial" w:cs="Arial"/>
              <w:color w:val="000000"/>
              <w:sz w:val="12"/>
              <w:szCs w:val="12"/>
            </w:rPr>
            <w:t>8</w:t>
          </w:r>
          <w:r w:rsidRPr="00055C2D">
            <w:rPr>
              <w:rFonts w:ascii="Arial" w:hAnsi="Arial" w:cs="Arial"/>
              <w:color w:val="000000"/>
              <w:sz w:val="12"/>
              <w:szCs w:val="12"/>
            </w:rPr>
            <w:t>0</w:t>
          </w:r>
          <w:r w:rsidR="00B51D4D">
            <w:rPr>
              <w:rFonts w:ascii="Arial" w:hAnsi="Arial" w:cs="Arial"/>
              <w:color w:val="000000"/>
              <w:sz w:val="12"/>
              <w:szCs w:val="12"/>
            </w:rPr>
            <w:t>7</w:t>
          </w:r>
        </w:p>
      </w:tc>
      <w:tc>
        <w:tcPr>
          <w:tcW w:w="5102" w:type="dxa"/>
        </w:tcPr>
        <w:p w14:paraId="20D23A0F" w14:textId="77777777" w:rsidR="00055C2D" w:rsidRPr="00B51D4D" w:rsidRDefault="00B51D4D" w:rsidP="00B51D4D">
          <w:pPr>
            <w:pStyle w:val="Header"/>
            <w:jc w:val="right"/>
            <w:rPr>
              <w:b/>
              <w:outline/>
              <w:color w:val="000000"/>
              <w:sz w:val="6"/>
              <w14:textOutline w14:w="9525" w14:cap="flat" w14:cmpd="sng" w14:algn="ctr">
                <w14:solidFill>
                  <w14:srgbClr w14:val="000000"/>
                </w14:solidFill>
                <w14:prstDash w14:val="solid"/>
                <w14:round/>
              </w14:textOutline>
              <w14:textFill>
                <w14:noFill/>
              </w14:textFill>
            </w:rPr>
          </w:pPr>
          <w:r>
            <w:rPr>
              <w:noProof/>
            </w:rPr>
            <w:drawing>
              <wp:inline distT="0" distB="0" distL="0" distR="0" wp14:anchorId="44D5553E" wp14:editId="47340B95">
                <wp:extent cx="1800000" cy="661203"/>
                <wp:effectExtent l="0" t="0" r="0" b="0"/>
                <wp:docPr id="4" name="Imagen 4" descr="C:\Users\xespanol\AppData\Local\Microsoft\Windows\INetCache\Content.Word\AirJet_logo_10c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espanol\AppData\Local\Microsoft\Windows\INetCache\Content.Word\AirJet_logo_10c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66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79407F5" w14:textId="77777777" w:rsidR="002F1DB8" w:rsidRDefault="00753337" w:rsidP="00055C2D">
    <w:pPr>
      <w:pStyle w:val="Header"/>
      <w:jc w:val="both"/>
    </w:pPr>
    <w:r>
      <w:rPr>
        <w:rFonts w:ascii="Arial" w:hAnsi="Arial"/>
      </w:rPr>
      <w:tab/>
    </w:r>
    <w:r w:rsidR="00855A80">
      <w:rPr>
        <w:rFonts w:ascii="Arial" w:hAnsi="Arial"/>
      </w:rPr>
      <w:t xml:space="preserve">             </w:t>
    </w:r>
    <w:r w:rsidR="002F1DB8">
      <w:rPr>
        <w:rFonts w:ascii="Arial" w:hAnsi="Arial"/>
      </w:rPr>
      <w:tab/>
      <w:t xml:space="preserve">            </w:t>
    </w:r>
    <w:r w:rsidR="00D11EAE">
      <w:rPr>
        <w:rFonts w:ascii="Arial" w:hAnsi="Arial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171E1B6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31A3D0B"/>
    <w:multiLevelType w:val="hybridMultilevel"/>
    <w:tmpl w:val="86ECA8F6"/>
    <w:lvl w:ilvl="0" w:tplc="EAAA2A3C">
      <w:start w:val="24"/>
      <w:numFmt w:val="bullet"/>
      <w:lvlText w:val="-"/>
      <w:lvlJc w:val="left"/>
      <w:pPr>
        <w:ind w:left="4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830214759">
    <w:abstractNumId w:val="0"/>
  </w:num>
  <w:num w:numId="2" w16cid:durableId="1551453372">
    <w:abstractNumId w:val="1"/>
  </w:num>
  <w:num w:numId="3" w16cid:durableId="610093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n-GB" w:vendorID="8" w:dllVersion="513" w:checkStyle="1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F3"/>
    <w:rsid w:val="000262E5"/>
    <w:rsid w:val="00034460"/>
    <w:rsid w:val="0004134B"/>
    <w:rsid w:val="00042556"/>
    <w:rsid w:val="00055C2D"/>
    <w:rsid w:val="000825BE"/>
    <w:rsid w:val="00091358"/>
    <w:rsid w:val="000B7274"/>
    <w:rsid w:val="000E527B"/>
    <w:rsid w:val="000F518B"/>
    <w:rsid w:val="00146532"/>
    <w:rsid w:val="00156BCD"/>
    <w:rsid w:val="001604CB"/>
    <w:rsid w:val="00165EAB"/>
    <w:rsid w:val="001708E5"/>
    <w:rsid w:val="00170B3B"/>
    <w:rsid w:val="001861CD"/>
    <w:rsid w:val="00192AEB"/>
    <w:rsid w:val="00193910"/>
    <w:rsid w:val="001A64A2"/>
    <w:rsid w:val="001C276B"/>
    <w:rsid w:val="001E24CF"/>
    <w:rsid w:val="00204FED"/>
    <w:rsid w:val="00247833"/>
    <w:rsid w:val="00262185"/>
    <w:rsid w:val="002A0B9E"/>
    <w:rsid w:val="002C5E4C"/>
    <w:rsid w:val="002F1DB8"/>
    <w:rsid w:val="00307A3B"/>
    <w:rsid w:val="00311B7C"/>
    <w:rsid w:val="00314F38"/>
    <w:rsid w:val="00317940"/>
    <w:rsid w:val="0032690C"/>
    <w:rsid w:val="00331EA3"/>
    <w:rsid w:val="00337BAC"/>
    <w:rsid w:val="0034565C"/>
    <w:rsid w:val="003477D6"/>
    <w:rsid w:val="003536AC"/>
    <w:rsid w:val="003538DE"/>
    <w:rsid w:val="003613C5"/>
    <w:rsid w:val="003657AB"/>
    <w:rsid w:val="003907AA"/>
    <w:rsid w:val="00397757"/>
    <w:rsid w:val="003A0A64"/>
    <w:rsid w:val="003A46C4"/>
    <w:rsid w:val="003C6F9D"/>
    <w:rsid w:val="003F2C0A"/>
    <w:rsid w:val="00432F47"/>
    <w:rsid w:val="00437FF2"/>
    <w:rsid w:val="00444345"/>
    <w:rsid w:val="00453068"/>
    <w:rsid w:val="00462376"/>
    <w:rsid w:val="004629FB"/>
    <w:rsid w:val="00464098"/>
    <w:rsid w:val="004667B1"/>
    <w:rsid w:val="00482B1F"/>
    <w:rsid w:val="004C6B17"/>
    <w:rsid w:val="004F6B48"/>
    <w:rsid w:val="0051561C"/>
    <w:rsid w:val="00520B76"/>
    <w:rsid w:val="00557509"/>
    <w:rsid w:val="005620EE"/>
    <w:rsid w:val="00575575"/>
    <w:rsid w:val="00590111"/>
    <w:rsid w:val="005A61AD"/>
    <w:rsid w:val="005B59D1"/>
    <w:rsid w:val="005C5926"/>
    <w:rsid w:val="005D29F0"/>
    <w:rsid w:val="005D6507"/>
    <w:rsid w:val="005E4D9D"/>
    <w:rsid w:val="005E4EEE"/>
    <w:rsid w:val="005E6FB5"/>
    <w:rsid w:val="005F2453"/>
    <w:rsid w:val="006244FA"/>
    <w:rsid w:val="00627A09"/>
    <w:rsid w:val="00637599"/>
    <w:rsid w:val="00640403"/>
    <w:rsid w:val="0066696A"/>
    <w:rsid w:val="00667777"/>
    <w:rsid w:val="006831EC"/>
    <w:rsid w:val="0068778F"/>
    <w:rsid w:val="006A1761"/>
    <w:rsid w:val="006C0041"/>
    <w:rsid w:val="006E0300"/>
    <w:rsid w:val="00701D1F"/>
    <w:rsid w:val="00703A57"/>
    <w:rsid w:val="00715CA5"/>
    <w:rsid w:val="00721697"/>
    <w:rsid w:val="00747FFA"/>
    <w:rsid w:val="00753337"/>
    <w:rsid w:val="007745AE"/>
    <w:rsid w:val="00783036"/>
    <w:rsid w:val="007A6B28"/>
    <w:rsid w:val="007A7620"/>
    <w:rsid w:val="007B4FBC"/>
    <w:rsid w:val="007C30AE"/>
    <w:rsid w:val="007E1393"/>
    <w:rsid w:val="007E5321"/>
    <w:rsid w:val="008016F6"/>
    <w:rsid w:val="00812D96"/>
    <w:rsid w:val="008171F1"/>
    <w:rsid w:val="00823196"/>
    <w:rsid w:val="008550BF"/>
    <w:rsid w:val="00855A80"/>
    <w:rsid w:val="00867737"/>
    <w:rsid w:val="008D2903"/>
    <w:rsid w:val="00906C5F"/>
    <w:rsid w:val="00914ED1"/>
    <w:rsid w:val="00922E28"/>
    <w:rsid w:val="00954185"/>
    <w:rsid w:val="009551B5"/>
    <w:rsid w:val="00985873"/>
    <w:rsid w:val="00986ED1"/>
    <w:rsid w:val="00987921"/>
    <w:rsid w:val="009963CF"/>
    <w:rsid w:val="009A57A1"/>
    <w:rsid w:val="009E13AF"/>
    <w:rsid w:val="009F02C7"/>
    <w:rsid w:val="00A827C6"/>
    <w:rsid w:val="00A83E6C"/>
    <w:rsid w:val="00A94EF7"/>
    <w:rsid w:val="00AA10C2"/>
    <w:rsid w:val="00AE2456"/>
    <w:rsid w:val="00AE4CDF"/>
    <w:rsid w:val="00AF3810"/>
    <w:rsid w:val="00B05059"/>
    <w:rsid w:val="00B07DF6"/>
    <w:rsid w:val="00B25E1F"/>
    <w:rsid w:val="00B51D4D"/>
    <w:rsid w:val="00B528A9"/>
    <w:rsid w:val="00B54B0B"/>
    <w:rsid w:val="00B80608"/>
    <w:rsid w:val="00B84F09"/>
    <w:rsid w:val="00B968AC"/>
    <w:rsid w:val="00BA1454"/>
    <w:rsid w:val="00BA4D2F"/>
    <w:rsid w:val="00BA7433"/>
    <w:rsid w:val="00BD540B"/>
    <w:rsid w:val="00BF7654"/>
    <w:rsid w:val="00C10009"/>
    <w:rsid w:val="00C1696D"/>
    <w:rsid w:val="00C20338"/>
    <w:rsid w:val="00C634AD"/>
    <w:rsid w:val="00C6551C"/>
    <w:rsid w:val="00C7610F"/>
    <w:rsid w:val="00CA5786"/>
    <w:rsid w:val="00CD7ADF"/>
    <w:rsid w:val="00D02772"/>
    <w:rsid w:val="00D06917"/>
    <w:rsid w:val="00D11EAE"/>
    <w:rsid w:val="00D147A4"/>
    <w:rsid w:val="00D22B31"/>
    <w:rsid w:val="00D2370A"/>
    <w:rsid w:val="00D321FA"/>
    <w:rsid w:val="00D40B3F"/>
    <w:rsid w:val="00D55E42"/>
    <w:rsid w:val="00D60E76"/>
    <w:rsid w:val="00D70CA4"/>
    <w:rsid w:val="00D97ABE"/>
    <w:rsid w:val="00DA1CCB"/>
    <w:rsid w:val="00DB31D3"/>
    <w:rsid w:val="00DD2AED"/>
    <w:rsid w:val="00DE31F8"/>
    <w:rsid w:val="00DE5745"/>
    <w:rsid w:val="00E01A9F"/>
    <w:rsid w:val="00E108EF"/>
    <w:rsid w:val="00E20352"/>
    <w:rsid w:val="00E3486D"/>
    <w:rsid w:val="00E41190"/>
    <w:rsid w:val="00E63EE1"/>
    <w:rsid w:val="00E822A3"/>
    <w:rsid w:val="00E90406"/>
    <w:rsid w:val="00E95532"/>
    <w:rsid w:val="00EB1098"/>
    <w:rsid w:val="00ED2FF3"/>
    <w:rsid w:val="00EE0B03"/>
    <w:rsid w:val="00F0107B"/>
    <w:rsid w:val="00F23BCD"/>
    <w:rsid w:val="00F40717"/>
    <w:rsid w:val="00F51DC0"/>
    <w:rsid w:val="00F560F6"/>
    <w:rsid w:val="00F57423"/>
    <w:rsid w:val="00F62E78"/>
    <w:rsid w:val="00F7504D"/>
    <w:rsid w:val="00F93C42"/>
    <w:rsid w:val="00FD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D9C0D2"/>
  <w15:docId w15:val="{F0461AA7-D0BC-4904-AE8C-DB683BBB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03"/>
    <w:rPr>
      <w:lang w:val="es-ES_tradnl"/>
    </w:rPr>
  </w:style>
  <w:style w:type="paragraph" w:styleId="Heading1">
    <w:name w:val="heading 1"/>
    <w:basedOn w:val="Normal"/>
    <w:next w:val="Normal"/>
    <w:qFormat/>
    <w:rsid w:val="008D2903"/>
    <w:pPr>
      <w:keepNext/>
      <w:jc w:val="center"/>
      <w:outlineLvl w:val="0"/>
    </w:pPr>
    <w:rPr>
      <w:rFonts w:ascii="Arial" w:hAnsi="Arial"/>
      <w:b/>
      <w:i/>
      <w:sz w:val="32"/>
    </w:rPr>
  </w:style>
  <w:style w:type="paragraph" w:styleId="Heading2">
    <w:name w:val="heading 2"/>
    <w:basedOn w:val="Normal"/>
    <w:next w:val="Normal"/>
    <w:qFormat/>
    <w:rsid w:val="008D2903"/>
    <w:pPr>
      <w:keepNext/>
      <w:jc w:val="center"/>
      <w:outlineLvl w:val="1"/>
    </w:pPr>
    <w:rPr>
      <w:rFonts w:ascii="Tms Rmn" w:hAnsi="Tms Rmn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rsid w:val="008D2903"/>
    <w:pPr>
      <w:keepNext/>
      <w:spacing w:before="40" w:after="40"/>
      <w:outlineLvl w:val="2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qFormat/>
    <w:rsid w:val="008D2903"/>
    <w:pPr>
      <w:keepNext/>
      <w:spacing w:before="40" w:after="40"/>
      <w:outlineLvl w:val="3"/>
    </w:pPr>
    <w:rPr>
      <w:rFonts w:ascii="Arial" w:hAnsi="Arial"/>
      <w:b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qFormat/>
    <w:rsid w:val="008D2903"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D2903"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D2903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D2903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D2903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2903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8D2903"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qFormat/>
    <w:rsid w:val="008D2903"/>
    <w:pPr>
      <w:jc w:val="center"/>
    </w:pPr>
    <w:rPr>
      <w:rFonts w:ascii="Arial" w:hAnsi="Arial"/>
      <w:b/>
      <w:color w:val="0000FF"/>
      <w:sz w:val="28"/>
    </w:rPr>
  </w:style>
  <w:style w:type="character" w:styleId="PageNumber">
    <w:name w:val="page number"/>
    <w:basedOn w:val="DefaultParagraphFont"/>
    <w:semiHidden/>
    <w:rsid w:val="008D2903"/>
  </w:style>
  <w:style w:type="paragraph" w:styleId="BalloonText">
    <w:name w:val="Balloon Text"/>
    <w:basedOn w:val="Normal"/>
    <w:link w:val="BalloonTextChar"/>
    <w:uiPriority w:val="99"/>
    <w:semiHidden/>
    <w:unhideWhenUsed/>
    <w:rsid w:val="00D70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CA4"/>
    <w:rPr>
      <w:rFonts w:ascii="Tahoma" w:hAnsi="Tahoma" w:cs="Tahoma"/>
      <w:sz w:val="16"/>
      <w:szCs w:val="16"/>
      <w:lang w:val="es-ES_tradnl"/>
    </w:rPr>
  </w:style>
  <w:style w:type="paragraph" w:styleId="ListParagraph">
    <w:name w:val="List Paragraph"/>
    <w:basedOn w:val="Normal"/>
    <w:uiPriority w:val="34"/>
    <w:qFormat/>
    <w:rsid w:val="001A64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2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D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D96"/>
    <w:rPr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D96"/>
    <w:rPr>
      <w:b/>
      <w:bCs/>
      <w:lang w:val="es-ES_tradnl"/>
    </w:rPr>
  </w:style>
  <w:style w:type="character" w:customStyle="1" w:styleId="FooterChar">
    <w:name w:val="Footer Char"/>
    <w:basedOn w:val="DefaultParagraphFont"/>
    <w:link w:val="Footer"/>
    <w:rsid w:val="00042556"/>
    <w:rPr>
      <w:lang w:val="es-ES_tradnl"/>
    </w:rPr>
  </w:style>
  <w:style w:type="character" w:styleId="Hyperlink">
    <w:name w:val="Hyperlink"/>
    <w:basedOn w:val="DefaultParagraphFont"/>
    <w:uiPriority w:val="99"/>
    <w:rsid w:val="00055C2D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055C2D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%20Rossi\Desktop\feina\AJ-CT-TR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DF956E-BCF2-4036-B8CB-F42840A9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AJ-CT-TRS.dotx</Template>
  <TotalTime>247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CARACTERÍSTICAS TÉCNICAS</vt:lpstr>
      <vt:lpstr>CARACTERÍSTICAS TÉCNICAS</vt:lpstr>
    </vt:vector>
  </TitlesOfParts>
  <Company>Air Jet s.a.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CARACTERÍSTICAS TÉCNICAS</dc:title>
  <dc:creator>Christian Rossi</dc:creator>
  <cp:lastModifiedBy>Christian Rossi</cp:lastModifiedBy>
  <cp:revision>39</cp:revision>
  <cp:lastPrinted>2018-07-12T12:28:00Z</cp:lastPrinted>
  <dcterms:created xsi:type="dcterms:W3CDTF">2023-02-08T15:30:00Z</dcterms:created>
  <dcterms:modified xsi:type="dcterms:W3CDTF">2025-07-22T12:31:00Z</dcterms:modified>
</cp:coreProperties>
</file>